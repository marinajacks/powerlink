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B9" w:rsidRPr="007805B9" w:rsidRDefault="007805B9" w:rsidP="007805B9">
      <w:pPr>
        <w:jc w:val="center"/>
        <w:rPr>
          <w:rFonts w:ascii="宋体" w:hAnsi="宋体"/>
          <w:sz w:val="44"/>
          <w:szCs w:val="44"/>
          <w:lang w:eastAsia="zh-CN"/>
        </w:rPr>
      </w:pPr>
      <w:r w:rsidRPr="007805B9">
        <w:rPr>
          <w:rFonts w:ascii="宋体" w:hAnsi="宋体" w:hint="eastAsia"/>
          <w:sz w:val="44"/>
          <w:szCs w:val="44"/>
          <w:lang w:eastAsia="zh-CN"/>
        </w:rPr>
        <w:t>TC3简单程序及功能块介绍</w:t>
      </w:r>
    </w:p>
    <w:p w:rsidR="007805B9" w:rsidRPr="007805B9" w:rsidRDefault="007805B9" w:rsidP="00004058">
      <w:pPr>
        <w:numPr>
          <w:ilvl w:val="0"/>
          <w:numId w:val="20"/>
        </w:numPr>
        <w:rPr>
          <w:rFonts w:ascii="宋体" w:hAnsi="宋体" w:hint="eastAsia"/>
          <w:sz w:val="24"/>
          <w:lang w:eastAsia="zh-CN"/>
        </w:rPr>
      </w:pPr>
      <w:r>
        <w:rPr>
          <w:sz w:val="24"/>
        </w:rPr>
        <w:t xml:space="preserve">                                                                      ----------------------------------------  </w:t>
      </w:r>
      <w:r w:rsidRPr="000D67DF">
        <w:rPr>
          <w:rFonts w:hint="eastAsia"/>
          <w:sz w:val="24"/>
        </w:rPr>
        <w:t>杨煜敏</w:t>
      </w:r>
    </w:p>
    <w:p w:rsidR="00004058" w:rsidRPr="00004058" w:rsidRDefault="002C5764" w:rsidP="00004058">
      <w:pPr>
        <w:numPr>
          <w:ilvl w:val="0"/>
          <w:numId w:val="11"/>
        </w:numPr>
        <w:rPr>
          <w:rFonts w:ascii="宋体" w:hAnsi="宋体" w:cs="宋体"/>
          <w:sz w:val="24"/>
        </w:rPr>
      </w:pPr>
      <w:r w:rsidRPr="009E3B93">
        <w:rPr>
          <w:rFonts w:ascii="宋体" w:hAnsi="宋体" w:hint="eastAsia"/>
          <w:sz w:val="24"/>
          <w:lang w:eastAsia="zh-CN"/>
        </w:rPr>
        <w:t>打开</w:t>
      </w:r>
      <w:r w:rsidR="00004058" w:rsidRPr="009E3B93">
        <w:rPr>
          <w:rFonts w:ascii="宋体" w:hAnsi="宋体" w:hint="eastAsia"/>
          <w:sz w:val="24"/>
          <w:lang w:eastAsia="zh-CN"/>
        </w:rPr>
        <w:t>Twincat3</w:t>
      </w:r>
      <w:r w:rsidR="0074329F" w:rsidRPr="009E3B93">
        <w:rPr>
          <w:rFonts w:ascii="宋体" w:hAnsi="宋体" w:hint="eastAsia"/>
          <w:sz w:val="24"/>
          <w:lang w:eastAsia="zh-CN"/>
        </w:rPr>
        <w:t>，</w:t>
      </w:r>
      <w:r w:rsidR="00004058" w:rsidRPr="00004058">
        <w:rPr>
          <w:rFonts w:ascii="宋体" w:hAnsi="宋体" w:cs="宋体"/>
          <w:sz w:val="24"/>
        </w:rPr>
        <w:t>点击</w:t>
      </w:r>
      <w:r w:rsidR="00004058" w:rsidRPr="00004058">
        <w:rPr>
          <w:rFonts w:ascii="宋体" w:hAnsi="宋体" w:cs="Arial"/>
          <w:sz w:val="24"/>
        </w:rPr>
        <w:t>new twincat project</w:t>
      </w:r>
      <w:r w:rsidR="00004058" w:rsidRPr="00004058">
        <w:rPr>
          <w:rFonts w:ascii="宋体" w:hAnsi="宋体" w:cs="Arial" w:hint="eastAsia"/>
          <w:sz w:val="24"/>
          <w:lang w:eastAsia="zh-CN"/>
        </w:rPr>
        <w:t>新建TC3项目</w:t>
      </w:r>
    </w:p>
    <w:p w:rsidR="001D1718" w:rsidRPr="009E3B93" w:rsidRDefault="006B14DA" w:rsidP="00004058">
      <w:pPr>
        <w:rPr>
          <w:rFonts w:ascii="宋体" w:hAnsi="宋体"/>
          <w:noProof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38.75pt;height:264pt;visibility:visible;mso-wrap-style:square">
            <v:imagedata r:id="rId8" o:title=""/>
          </v:shape>
        </w:pict>
      </w:r>
    </w:p>
    <w:p w:rsidR="00004058" w:rsidRPr="009E3B93" w:rsidRDefault="00004058" w:rsidP="00004058">
      <w:pPr>
        <w:rPr>
          <w:rFonts w:ascii="宋体" w:hAnsi="宋体" w:cs="Arial"/>
          <w:b/>
          <w:sz w:val="24"/>
          <w:lang w:eastAsia="zh-CN"/>
        </w:rPr>
      </w:pPr>
    </w:p>
    <w:p w:rsidR="00004058" w:rsidRPr="009E3B93" w:rsidRDefault="00004058" w:rsidP="00004058">
      <w:pPr>
        <w:numPr>
          <w:ilvl w:val="0"/>
          <w:numId w:val="11"/>
        </w:numPr>
        <w:rPr>
          <w:rFonts w:ascii="宋体" w:hAnsi="宋体" w:cs="宋体"/>
          <w:sz w:val="24"/>
          <w:lang w:eastAsia="zh-CN"/>
        </w:rPr>
      </w:pPr>
      <w:r w:rsidRPr="009E3B93">
        <w:rPr>
          <w:rFonts w:ascii="宋体" w:hAnsi="宋体" w:cs="宋体" w:hint="eastAsia"/>
          <w:sz w:val="24"/>
          <w:lang w:eastAsia="zh-CN"/>
        </w:rPr>
        <w:t>随后选择T</w:t>
      </w:r>
      <w:r w:rsidRPr="009E3B93">
        <w:rPr>
          <w:rFonts w:ascii="宋体" w:hAnsi="宋体" w:cs="宋体"/>
          <w:sz w:val="24"/>
          <w:lang w:eastAsia="zh-CN"/>
        </w:rPr>
        <w:t>winCAT Project</w:t>
      </w:r>
      <w:r w:rsidRPr="009E3B93">
        <w:rPr>
          <w:rFonts w:ascii="宋体" w:hAnsi="宋体" w:cs="宋体" w:hint="eastAsia"/>
          <w:sz w:val="24"/>
          <w:lang w:eastAsia="zh-CN"/>
        </w:rPr>
        <w:t>，输入项目名称和项目保存路径后点击OK</w:t>
      </w:r>
    </w:p>
    <w:p w:rsidR="00D67659" w:rsidRPr="007805B9" w:rsidRDefault="006B14DA" w:rsidP="00004058">
      <w:pPr>
        <w:rPr>
          <w:rFonts w:ascii="宋体" w:hAnsi="宋体" w:hint="eastAsia"/>
          <w:noProof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pict>
          <v:shape id="_x0000_i1026" type="#_x0000_t75" style="width:468pt;height:285pt;visibility:visible;mso-wrap-style:square">
            <v:imagedata r:id="rId9" o:title=""/>
          </v:shape>
        </w:pict>
      </w:r>
    </w:p>
    <w:p w:rsidR="00D67659" w:rsidRPr="009E3B93" w:rsidRDefault="00D67659" w:rsidP="00004058">
      <w:pPr>
        <w:rPr>
          <w:rFonts w:ascii="宋体" w:hAnsi="宋体" w:cs="Arial"/>
          <w:sz w:val="24"/>
        </w:rPr>
      </w:pPr>
    </w:p>
    <w:p w:rsidR="001D1718" w:rsidRPr="009E3B93" w:rsidRDefault="00D67659" w:rsidP="00D67659">
      <w:pPr>
        <w:numPr>
          <w:ilvl w:val="0"/>
          <w:numId w:val="11"/>
        </w:num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出现树形资源管理器</w:t>
      </w:r>
    </w:p>
    <w:p w:rsidR="00D67659" w:rsidRDefault="006B14DA" w:rsidP="00D67659">
      <w:pPr>
        <w:ind w:left="360"/>
        <w:rPr>
          <w:noProof/>
          <w:lang w:eastAsia="zh-CN"/>
        </w:rPr>
      </w:pPr>
      <w:r>
        <w:rPr>
          <w:noProof/>
          <w:lang w:eastAsia="zh-CN"/>
        </w:rPr>
        <w:pict>
          <v:shape id="_x0000_i1027" type="#_x0000_t75" style="width:222.75pt;height:292.5pt;visibility:visible;mso-wrap-style:square">
            <v:imagedata r:id="rId10" o:title=""/>
          </v:shape>
        </w:pict>
      </w:r>
    </w:p>
    <w:p w:rsidR="00D67659" w:rsidRPr="009E3B93" w:rsidRDefault="00D67659" w:rsidP="00D67659">
      <w:pPr>
        <w:ind w:left="360"/>
        <w:rPr>
          <w:rFonts w:ascii="宋体" w:hAnsi="宋体" w:cs="Arial"/>
          <w:sz w:val="24"/>
        </w:rPr>
      </w:pPr>
    </w:p>
    <w:p w:rsidR="00D67659" w:rsidRPr="009E3B93" w:rsidRDefault="00D67659" w:rsidP="00D67659">
      <w:pPr>
        <w:numPr>
          <w:ilvl w:val="0"/>
          <w:numId w:val="11"/>
        </w:numPr>
        <w:rPr>
          <w:rFonts w:ascii="宋体" w:hAnsi="宋体" w:cs="宋体"/>
          <w:sz w:val="24"/>
          <w:lang w:eastAsia="zh-CN"/>
        </w:rPr>
      </w:pPr>
      <w:r w:rsidRPr="009E3B93">
        <w:rPr>
          <w:rFonts w:ascii="宋体" w:hAnsi="宋体" w:cs="宋体" w:hint="eastAsia"/>
          <w:sz w:val="24"/>
          <w:lang w:eastAsia="zh-CN"/>
        </w:rPr>
        <w:t>右键PLC新建PLC项目，</w:t>
      </w:r>
      <w:r w:rsidRPr="009E3B93">
        <w:rPr>
          <w:rFonts w:ascii="宋体" w:hAnsi="宋体" w:cs="宋体"/>
          <w:sz w:val="24"/>
          <w:lang w:eastAsia="zh-CN"/>
        </w:rPr>
        <w:t>选择</w:t>
      </w:r>
      <w:r w:rsidRPr="009E3B93">
        <w:rPr>
          <w:rFonts w:ascii="宋体" w:hAnsi="宋体" w:cs="宋体" w:hint="eastAsia"/>
          <w:sz w:val="24"/>
          <w:lang w:eastAsia="zh-CN"/>
        </w:rPr>
        <w:t>好Standard</w:t>
      </w:r>
      <w:r w:rsidRPr="009E3B93">
        <w:rPr>
          <w:rFonts w:ascii="宋体" w:hAnsi="宋体" w:cs="宋体"/>
          <w:sz w:val="24"/>
          <w:lang w:eastAsia="zh-CN"/>
        </w:rPr>
        <w:t xml:space="preserve"> PLC Project</w:t>
      </w:r>
      <w:r w:rsidRPr="009E3B93">
        <w:rPr>
          <w:rFonts w:ascii="宋体" w:hAnsi="宋体" w:cs="宋体" w:hint="eastAsia"/>
          <w:sz w:val="24"/>
          <w:lang w:eastAsia="zh-CN"/>
        </w:rPr>
        <w:t>，输入PLC项目名，</w:t>
      </w:r>
      <w:r w:rsidRPr="009E3B93">
        <w:rPr>
          <w:rFonts w:ascii="宋体" w:hAnsi="宋体" w:cs="宋体" w:hint="eastAsia"/>
          <w:color w:val="FF0000"/>
          <w:sz w:val="24"/>
          <w:lang w:eastAsia="zh-CN"/>
        </w:rPr>
        <w:t>注意：</w:t>
      </w:r>
      <w:r w:rsidRPr="009E3B93">
        <w:rPr>
          <w:rFonts w:ascii="宋体" w:hAnsi="宋体" w:cs="宋体"/>
          <w:color w:val="FF0000"/>
          <w:sz w:val="24"/>
          <w:lang w:eastAsia="zh-CN"/>
        </w:rPr>
        <w:t>不允许</w:t>
      </w:r>
      <w:r w:rsidRPr="009E3B93">
        <w:rPr>
          <w:rFonts w:ascii="宋体" w:hAnsi="宋体" w:cs="宋体" w:hint="eastAsia"/>
          <w:color w:val="FF0000"/>
          <w:sz w:val="24"/>
          <w:lang w:eastAsia="zh-CN"/>
        </w:rPr>
        <w:t>中文名</w:t>
      </w:r>
    </w:p>
    <w:p w:rsidR="00D67659" w:rsidRPr="00D67659" w:rsidRDefault="007805B9" w:rsidP="00D67659">
      <w:pPr>
        <w:ind w:left="360"/>
        <w:rPr>
          <w:noProof/>
          <w:lang w:eastAsia="zh-CN"/>
        </w:rPr>
      </w:pPr>
      <w:r>
        <w:rPr>
          <w:noProof/>
          <w:lang w:eastAsia="zh-CN"/>
        </w:rPr>
        <w:lastRenderedPageBreak/>
        <w:pict>
          <v:shape id="_x0000_i1028" type="#_x0000_t75" style="width:468pt;height:285pt;visibility:visible;mso-wrap-style:square">
            <v:imagedata r:id="rId11" o:title=""/>
          </v:shape>
        </w:pict>
      </w:r>
    </w:p>
    <w:p w:rsidR="001D1718" w:rsidRPr="009E3B93" w:rsidRDefault="001D1718" w:rsidP="00D67659">
      <w:pPr>
        <w:ind w:left="360"/>
        <w:rPr>
          <w:rFonts w:ascii="宋体" w:hAnsi="宋体" w:cs="Arial"/>
          <w:sz w:val="24"/>
        </w:rPr>
      </w:pPr>
    </w:p>
    <w:p w:rsidR="001D1718" w:rsidRPr="009E3B93" w:rsidRDefault="00D67659" w:rsidP="00D67659">
      <w:pPr>
        <w:numPr>
          <w:ilvl w:val="0"/>
          <w:numId w:val="11"/>
        </w:numPr>
        <w:rPr>
          <w:rFonts w:ascii="宋体" w:hAnsi="宋体"/>
          <w:noProof/>
          <w:sz w:val="24"/>
          <w:lang w:eastAsia="zh-CN"/>
        </w:rPr>
      </w:pPr>
      <w:r w:rsidRPr="009E3B93">
        <w:rPr>
          <w:rFonts w:ascii="宋体" w:hAnsi="宋体" w:cs="宋体" w:hint="eastAsia"/>
          <w:sz w:val="24"/>
          <w:lang w:eastAsia="zh-CN"/>
        </w:rPr>
        <w:t>创建好PLC项目后可以发现standard中已经包含了一个用ST语言编写的MAIN空程序以及包含了一个P</w:t>
      </w:r>
      <w:r w:rsidRPr="009E3B93">
        <w:rPr>
          <w:rFonts w:ascii="宋体" w:hAnsi="宋体" w:cs="宋体"/>
          <w:sz w:val="24"/>
          <w:lang w:eastAsia="zh-CN"/>
        </w:rPr>
        <w:t>lcTask</w:t>
      </w:r>
    </w:p>
    <w:p w:rsidR="00D67659" w:rsidRDefault="006B14DA" w:rsidP="00D67659">
      <w:pPr>
        <w:ind w:left="360"/>
        <w:rPr>
          <w:noProof/>
          <w:lang w:eastAsia="zh-CN"/>
        </w:rPr>
      </w:pPr>
      <w:r>
        <w:rPr>
          <w:noProof/>
          <w:lang w:eastAsia="zh-CN"/>
        </w:rPr>
        <w:lastRenderedPageBreak/>
        <w:pict>
          <v:shape id="_x0000_i1029" type="#_x0000_t75" style="width:420.75pt;height:357.75pt;visibility:visible;mso-wrap-style:square">
            <v:imagedata r:id="rId12" o:title=""/>
          </v:shape>
        </w:pict>
      </w:r>
    </w:p>
    <w:p w:rsidR="00D67659" w:rsidRPr="009E3B93" w:rsidRDefault="00D67659" w:rsidP="00D67659">
      <w:pPr>
        <w:ind w:left="360"/>
        <w:rPr>
          <w:rFonts w:ascii="宋体" w:hAnsi="宋体" w:cs="Arial"/>
          <w:sz w:val="24"/>
        </w:rPr>
      </w:pPr>
    </w:p>
    <w:p w:rsidR="001D1718" w:rsidRPr="009E3B93" w:rsidRDefault="001D1718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8444C" w:rsidRDefault="0058444C" w:rsidP="001D1718">
      <w:pPr>
        <w:rPr>
          <w:rFonts w:ascii="宋体" w:hAnsi="宋体" w:cs="Arial"/>
          <w:sz w:val="24"/>
        </w:rPr>
      </w:pPr>
    </w:p>
    <w:p w:rsidR="007805B9" w:rsidRDefault="007805B9" w:rsidP="001D1718">
      <w:pPr>
        <w:rPr>
          <w:rFonts w:ascii="宋体" w:hAnsi="宋体" w:cs="Arial"/>
          <w:sz w:val="24"/>
        </w:rPr>
      </w:pPr>
    </w:p>
    <w:p w:rsidR="007805B9" w:rsidRPr="009E3B93" w:rsidRDefault="007805B9" w:rsidP="001D1718">
      <w:pPr>
        <w:rPr>
          <w:rFonts w:ascii="宋体" w:hAnsi="宋体" w:cs="Arial"/>
          <w:sz w:val="24"/>
        </w:rPr>
      </w:pPr>
      <w:bookmarkStart w:id="0" w:name="_GoBack"/>
      <w:bookmarkEnd w:id="0"/>
    </w:p>
    <w:p w:rsidR="0058444C" w:rsidRPr="009E3B93" w:rsidRDefault="0058444C" w:rsidP="001D1718">
      <w:pPr>
        <w:rPr>
          <w:rFonts w:ascii="宋体" w:hAnsi="宋体" w:cs="Arial"/>
          <w:sz w:val="24"/>
        </w:rPr>
      </w:pPr>
    </w:p>
    <w:p w:rsidR="0051534B" w:rsidRPr="009E3B93" w:rsidRDefault="0058444C" w:rsidP="006145F5">
      <w:pPr>
        <w:rPr>
          <w:rFonts w:ascii="宋体" w:hAnsi="宋体" w:cs="宋体"/>
          <w:sz w:val="24"/>
          <w:lang w:eastAsia="zh-CN"/>
        </w:rPr>
      </w:pPr>
      <w:r w:rsidRPr="009E3B93">
        <w:rPr>
          <w:rFonts w:ascii="宋体" w:hAnsi="宋体" w:cs="宋体" w:hint="eastAsia"/>
          <w:sz w:val="24"/>
          <w:lang w:eastAsia="zh-CN"/>
        </w:rPr>
        <w:lastRenderedPageBreak/>
        <w:t>一．IF语句</w:t>
      </w:r>
      <w:r w:rsidR="001D1718" w:rsidRPr="009E3B93">
        <w:rPr>
          <w:rFonts w:ascii="宋体" w:hAnsi="宋体" w:cs="宋体"/>
          <w:sz w:val="24"/>
          <w:lang w:eastAsia="zh-CN"/>
        </w:rPr>
        <w:t>，格式：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145F5" w:rsidRPr="009E3B93" w:rsidTr="00CC1A98">
        <w:tc>
          <w:tcPr>
            <w:tcW w:w="9576" w:type="dxa"/>
            <w:shd w:val="clear" w:color="auto" w:fill="auto"/>
          </w:tcPr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/>
                <w:sz w:val="24"/>
                <w:lang w:eastAsia="zh-CN"/>
              </w:rPr>
              <w:t>I</w:t>
            </w:r>
            <w:r w:rsidRPr="009E3B93">
              <w:rPr>
                <w:rFonts w:ascii="宋体" w:hAnsi="宋体" w:cs="Arial" w:hint="eastAsia"/>
                <w:sz w:val="24"/>
                <w:lang w:eastAsia="zh-CN"/>
              </w:rPr>
              <w:t>f （条件语句）then （执行语句）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/>
                <w:sz w:val="24"/>
                <w:lang w:eastAsia="zh-CN"/>
              </w:rPr>
              <w:t>E</w:t>
            </w:r>
            <w:r w:rsidRPr="009E3B93">
              <w:rPr>
                <w:rFonts w:ascii="宋体" w:hAnsi="宋体" w:cs="Arial" w:hint="eastAsia"/>
                <w:sz w:val="24"/>
                <w:lang w:eastAsia="zh-CN"/>
              </w:rPr>
              <w:t>ND_IF</w:t>
            </w:r>
          </w:p>
        </w:tc>
      </w:tr>
    </w:tbl>
    <w:p w:rsidR="001D1718" w:rsidRPr="009E3B93" w:rsidRDefault="001D1718" w:rsidP="006145F5">
      <w:pPr>
        <w:rPr>
          <w:rFonts w:ascii="宋体" w:hAnsi="宋体" w:cs="Arial"/>
          <w:sz w:val="24"/>
        </w:rPr>
      </w:pPr>
    </w:p>
    <w:p w:rsidR="001D1718" w:rsidRPr="009E3B93" w:rsidRDefault="001D1718" w:rsidP="00562361">
      <w:pPr>
        <w:numPr>
          <w:ilvl w:val="0"/>
          <w:numId w:val="14"/>
        </w:numPr>
        <w:rPr>
          <w:rFonts w:ascii="宋体" w:hAnsi="宋体" w:cs="宋体"/>
          <w:sz w:val="24"/>
        </w:rPr>
      </w:pPr>
      <w:r w:rsidRPr="009E3B93">
        <w:rPr>
          <w:rFonts w:ascii="宋体" w:hAnsi="宋体" w:cs="宋体"/>
          <w:sz w:val="24"/>
        </w:rPr>
        <w:t>程序如下：</w:t>
      </w:r>
    </w:p>
    <w:p w:rsidR="001D1718" w:rsidRPr="009E3B93" w:rsidRDefault="006B14DA" w:rsidP="001D1718">
      <w:pPr>
        <w:rPr>
          <w:rFonts w:ascii="宋体" w:hAnsi="宋体" w:cs="Arial"/>
          <w:sz w:val="24"/>
        </w:rPr>
      </w:pPr>
      <w:r>
        <w:rPr>
          <w:noProof/>
          <w:lang w:eastAsia="zh-CN"/>
        </w:rPr>
        <w:pict>
          <v:shape id="_x0000_i1030" type="#_x0000_t75" style="width:318.75pt;height:240.75pt;visibility:visible;mso-wrap-style:square">
            <v:imagedata r:id="rId13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</w:p>
    <w:p w:rsidR="0058444C" w:rsidRPr="009E3B93" w:rsidRDefault="0058444C" w:rsidP="00562361">
      <w:pPr>
        <w:numPr>
          <w:ilvl w:val="0"/>
          <w:numId w:val="14"/>
        </w:num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程序写好后在工具栏TWINCAT找到A</w:t>
      </w:r>
      <w:r w:rsidRPr="009E3B93">
        <w:rPr>
          <w:rFonts w:ascii="宋体" w:hAnsi="宋体" w:cs="Arial"/>
          <w:sz w:val="24"/>
          <w:lang w:eastAsia="zh-CN"/>
        </w:rPr>
        <w:t>ctivate Configuration</w:t>
      </w:r>
      <w:r w:rsidRPr="009E3B93">
        <w:rPr>
          <w:rFonts w:ascii="宋体" w:hAnsi="宋体" w:cs="Arial" w:hint="eastAsia"/>
          <w:sz w:val="24"/>
          <w:lang w:eastAsia="zh-CN"/>
        </w:rPr>
        <w:t>激活配置并且下载PLC程序</w:t>
      </w:r>
    </w:p>
    <w:p w:rsidR="0058444C" w:rsidRDefault="006B14DA" w:rsidP="001D1718">
      <w:pPr>
        <w:rPr>
          <w:noProof/>
          <w:lang w:eastAsia="zh-CN"/>
        </w:rPr>
      </w:pPr>
      <w:r>
        <w:rPr>
          <w:noProof/>
          <w:lang w:eastAsia="zh-CN"/>
        </w:rPr>
        <w:pict>
          <v:shape id="_x0000_i1031" type="#_x0000_t75" style="width:256.5pt;height:279.75pt;visibility:visible;mso-wrap-style:square">
            <v:imagedata r:id="rId14" o:title=""/>
          </v:shape>
        </w:pict>
      </w:r>
    </w:p>
    <w:p w:rsidR="0058444C" w:rsidRDefault="0058444C" w:rsidP="001D1718">
      <w:pPr>
        <w:rPr>
          <w:noProof/>
          <w:lang w:eastAsia="zh-CN"/>
        </w:rPr>
      </w:pPr>
    </w:p>
    <w:p w:rsidR="0058444C" w:rsidRDefault="0058444C" w:rsidP="00562361">
      <w:pPr>
        <w:numPr>
          <w:ilvl w:val="0"/>
          <w:numId w:val="14"/>
        </w:numPr>
        <w:rPr>
          <w:noProof/>
          <w:lang w:eastAsia="zh-CN"/>
        </w:rPr>
      </w:pPr>
      <w:r>
        <w:rPr>
          <w:rFonts w:hint="eastAsia"/>
          <w:noProof/>
          <w:lang w:eastAsia="zh-CN"/>
        </w:rPr>
        <w:t>弹出窗口点击</w:t>
      </w:r>
      <w:r>
        <w:rPr>
          <w:rFonts w:hint="eastAsia"/>
          <w:noProof/>
          <w:lang w:eastAsia="zh-CN"/>
        </w:rPr>
        <w:t>OK</w:t>
      </w:r>
    </w:p>
    <w:p w:rsidR="0058444C" w:rsidRDefault="006B14DA" w:rsidP="001D1718">
      <w:pPr>
        <w:rPr>
          <w:noProof/>
          <w:lang w:eastAsia="zh-CN"/>
        </w:rPr>
      </w:pPr>
      <w:r>
        <w:rPr>
          <w:noProof/>
          <w:lang w:eastAsia="zh-CN"/>
        </w:rPr>
        <w:pict>
          <v:shape id="_x0000_i1032" type="#_x0000_t75" style="width:248.25pt;height:128.25pt;visibility:visible;mso-wrap-style:square">
            <v:imagedata r:id="rId15" o:title=""/>
          </v:shape>
        </w:pict>
      </w:r>
    </w:p>
    <w:p w:rsidR="0058444C" w:rsidRDefault="0058444C" w:rsidP="001D1718">
      <w:pPr>
        <w:rPr>
          <w:noProof/>
          <w:lang w:eastAsia="zh-CN"/>
        </w:rPr>
      </w:pPr>
    </w:p>
    <w:p w:rsidR="0058444C" w:rsidRDefault="0058444C" w:rsidP="001D1718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切换到运行模式点击</w:t>
      </w:r>
      <w:r>
        <w:rPr>
          <w:rFonts w:hint="eastAsia"/>
          <w:noProof/>
          <w:lang w:eastAsia="zh-CN"/>
        </w:rPr>
        <w:t>OK</w:t>
      </w:r>
    </w:p>
    <w:p w:rsidR="0058444C" w:rsidRDefault="006B14DA" w:rsidP="001D1718">
      <w:pPr>
        <w:rPr>
          <w:noProof/>
          <w:lang w:eastAsia="zh-CN"/>
        </w:rPr>
      </w:pPr>
      <w:r>
        <w:rPr>
          <w:noProof/>
          <w:lang w:eastAsia="zh-CN"/>
        </w:rPr>
        <w:pict>
          <v:shape id="_x0000_i1033" type="#_x0000_t75" style="width:239.25pt;height:128.25pt;visibility:visible;mso-wrap-style:square">
            <v:imagedata r:id="rId16" o:title=""/>
          </v:shape>
        </w:pict>
      </w:r>
    </w:p>
    <w:p w:rsidR="0058444C" w:rsidRDefault="0058444C" w:rsidP="001D1718">
      <w:pPr>
        <w:rPr>
          <w:noProof/>
          <w:lang w:eastAsia="zh-CN"/>
        </w:rPr>
      </w:pPr>
    </w:p>
    <w:p w:rsidR="0058444C" w:rsidRPr="0058444C" w:rsidRDefault="0058444C" w:rsidP="001D1718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随后在菜单栏</w:t>
      </w:r>
      <w:r>
        <w:rPr>
          <w:rFonts w:hint="eastAsia"/>
          <w:noProof/>
          <w:lang w:eastAsia="zh-CN"/>
        </w:rPr>
        <w:t>PLC</w:t>
      </w:r>
      <w:r>
        <w:rPr>
          <w:rFonts w:hint="eastAsia"/>
          <w:noProof/>
          <w:lang w:eastAsia="zh-CN"/>
        </w:rPr>
        <w:t>中点击</w:t>
      </w:r>
      <w:r>
        <w:rPr>
          <w:rFonts w:hint="eastAsia"/>
          <w:noProof/>
          <w:lang w:eastAsia="zh-CN"/>
        </w:rPr>
        <w:t>L</w:t>
      </w:r>
      <w:r>
        <w:rPr>
          <w:noProof/>
          <w:lang w:eastAsia="zh-CN"/>
        </w:rPr>
        <w:t>ogin</w:t>
      </w:r>
    </w:p>
    <w:p w:rsidR="0058444C" w:rsidRDefault="006B14DA" w:rsidP="001D1718">
      <w:pPr>
        <w:rPr>
          <w:noProof/>
          <w:lang w:eastAsia="zh-CN"/>
        </w:rPr>
      </w:pPr>
      <w:r>
        <w:rPr>
          <w:noProof/>
          <w:lang w:eastAsia="zh-CN"/>
        </w:rPr>
        <w:pict>
          <v:shape id="_x0000_i1034" type="#_x0000_t75" style="width:4in;height:2in;visibility:visible;mso-wrap-style:square">
            <v:imagedata r:id="rId17" o:title=""/>
          </v:shape>
        </w:pict>
      </w:r>
    </w:p>
    <w:p w:rsidR="0058444C" w:rsidRDefault="0058444C" w:rsidP="001D1718">
      <w:pPr>
        <w:rPr>
          <w:noProof/>
          <w:lang w:eastAsia="zh-CN"/>
        </w:rPr>
      </w:pPr>
    </w:p>
    <w:p w:rsidR="0058444C" w:rsidRDefault="0058444C" w:rsidP="001D1718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继续在菜单栏</w:t>
      </w:r>
      <w:r>
        <w:rPr>
          <w:rFonts w:hint="eastAsia"/>
          <w:noProof/>
          <w:lang w:eastAsia="zh-CN"/>
        </w:rPr>
        <w:t>PLC</w:t>
      </w:r>
      <w:r>
        <w:rPr>
          <w:rFonts w:hint="eastAsia"/>
          <w:noProof/>
          <w:lang w:eastAsia="zh-CN"/>
        </w:rPr>
        <w:t>中点击</w:t>
      </w:r>
      <w:r>
        <w:rPr>
          <w:rFonts w:hint="eastAsia"/>
          <w:noProof/>
          <w:lang w:eastAsia="zh-CN"/>
        </w:rPr>
        <w:t>start</w:t>
      </w:r>
    </w:p>
    <w:p w:rsidR="0058444C" w:rsidRDefault="006B14DA" w:rsidP="001D1718">
      <w:pPr>
        <w:rPr>
          <w:noProof/>
          <w:lang w:eastAsia="zh-CN"/>
        </w:rPr>
      </w:pPr>
      <w:r>
        <w:rPr>
          <w:noProof/>
          <w:lang w:eastAsia="zh-CN"/>
        </w:rPr>
        <w:pict>
          <v:shape id="_x0000_i1035" type="#_x0000_t75" style="width:281.25pt;height:139.5pt;visibility:visible;mso-wrap-style:square">
            <v:imagedata r:id="rId18" o:title=""/>
          </v:shape>
        </w:pict>
      </w:r>
    </w:p>
    <w:p w:rsidR="0058444C" w:rsidRPr="009E3B93" w:rsidRDefault="0058444C" w:rsidP="00562361">
      <w:pPr>
        <w:numPr>
          <w:ilvl w:val="0"/>
          <w:numId w:val="14"/>
        </w:numPr>
        <w:rPr>
          <w:rFonts w:ascii="宋体" w:hAnsi="宋体" w:cs="宋体"/>
          <w:sz w:val="24"/>
          <w:lang w:eastAsia="zh-CN"/>
        </w:rPr>
      </w:pPr>
      <w:r w:rsidRPr="009E3B93">
        <w:rPr>
          <w:rFonts w:ascii="宋体" w:hAnsi="宋体" w:cs="宋体" w:hint="eastAsia"/>
          <w:sz w:val="24"/>
          <w:lang w:eastAsia="zh-CN"/>
        </w:rPr>
        <w:lastRenderedPageBreak/>
        <w:t>在T</w:t>
      </w:r>
      <w:r w:rsidRPr="009E3B93">
        <w:rPr>
          <w:rFonts w:ascii="宋体" w:hAnsi="宋体" w:cs="宋体"/>
          <w:sz w:val="24"/>
          <w:lang w:eastAsia="zh-CN"/>
        </w:rPr>
        <w:t>winCAT3</w:t>
      </w:r>
      <w:r w:rsidRPr="009E3B93">
        <w:rPr>
          <w:rFonts w:ascii="宋体" w:hAnsi="宋体" w:cs="宋体" w:hint="eastAsia"/>
          <w:sz w:val="24"/>
          <w:lang w:eastAsia="zh-CN"/>
        </w:rPr>
        <w:t>中可以在线观察到if语句的效果</w:t>
      </w:r>
      <w:r w:rsidR="00562361" w:rsidRPr="009E3B93">
        <w:rPr>
          <w:rFonts w:ascii="宋体" w:hAnsi="宋体" w:cs="宋体" w:hint="eastAsia"/>
          <w:sz w:val="24"/>
          <w:lang w:eastAsia="zh-CN"/>
        </w:rPr>
        <w:t>：</w:t>
      </w:r>
    </w:p>
    <w:p w:rsidR="00562361" w:rsidRPr="009E3B93" w:rsidRDefault="00562361" w:rsidP="001D1718">
      <w:pPr>
        <w:rPr>
          <w:rFonts w:ascii="宋体" w:hAnsi="宋体" w:cs="宋体"/>
          <w:sz w:val="24"/>
          <w:lang w:eastAsia="zh-CN"/>
        </w:rPr>
      </w:pPr>
      <w:r w:rsidRPr="009E3B93">
        <w:rPr>
          <w:rFonts w:ascii="宋体" w:hAnsi="宋体" w:cs="宋体" w:hint="eastAsia"/>
          <w:sz w:val="24"/>
          <w:lang w:eastAsia="zh-CN"/>
        </w:rPr>
        <w:t>只有IF后的条件满足就会之星THEN后的语句</w:t>
      </w:r>
    </w:p>
    <w:p w:rsidR="00562361" w:rsidRPr="009E3B93" w:rsidRDefault="006B14DA" w:rsidP="006145F5">
      <w:pPr>
        <w:rPr>
          <w:rFonts w:ascii="宋体" w:hAnsi="宋体" w:cs="宋体"/>
          <w:sz w:val="24"/>
          <w:lang w:eastAsia="zh-CN"/>
        </w:rPr>
      </w:pPr>
      <w:r>
        <w:rPr>
          <w:noProof/>
          <w:lang w:eastAsia="zh-CN"/>
        </w:rPr>
        <w:pict>
          <v:shape id="_x0000_i1036" type="#_x0000_t75" style="width:468pt;height:291.75pt;visibility:visible;mso-wrap-style:square">
            <v:imagedata r:id="rId19" o:title=""/>
          </v:shape>
        </w:pict>
      </w:r>
    </w:p>
    <w:p w:rsidR="00562361" w:rsidRPr="009E3B93" w:rsidRDefault="00562361" w:rsidP="006145F5">
      <w:pPr>
        <w:rPr>
          <w:rFonts w:ascii="宋体" w:hAnsi="宋体" w:cs="宋体"/>
          <w:sz w:val="24"/>
          <w:lang w:eastAsia="zh-CN"/>
        </w:rPr>
      </w:pPr>
    </w:p>
    <w:p w:rsidR="006145F5" w:rsidRPr="009E3B93" w:rsidRDefault="001D1718" w:rsidP="00562361">
      <w:pPr>
        <w:numPr>
          <w:ilvl w:val="0"/>
          <w:numId w:val="14"/>
        </w:num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接下来是一个完整if语句，格式为：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145F5" w:rsidRPr="009E3B93" w:rsidTr="00CC1A98">
        <w:tc>
          <w:tcPr>
            <w:tcW w:w="9576" w:type="dxa"/>
            <w:shd w:val="clear" w:color="auto" w:fill="auto"/>
          </w:tcPr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>IF （条件1）then （执行语句1）；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</w:rPr>
              <w:t>ELSIF （条件2）then（执行语句2）；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</w:rPr>
              <w:tab/>
            </w:r>
            <w:r w:rsidRPr="009E3B93">
              <w:rPr>
                <w:rFonts w:ascii="宋体" w:hAnsi="宋体" w:cs="Arial"/>
                <w:sz w:val="24"/>
              </w:rPr>
              <w:t>…</w:t>
            </w:r>
            <w:r w:rsidRPr="009E3B93">
              <w:rPr>
                <w:rFonts w:ascii="宋体" w:hAnsi="宋体" w:cs="Arial" w:hint="eastAsia"/>
                <w:sz w:val="24"/>
              </w:rPr>
              <w:t>.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</w:rPr>
            </w:pPr>
            <w:r w:rsidRPr="009E3B93">
              <w:rPr>
                <w:rFonts w:ascii="宋体" w:hAnsi="宋体" w:cs="Arial" w:hint="eastAsia"/>
                <w:sz w:val="24"/>
              </w:rPr>
              <w:t>ELSE（执行语句</w:t>
            </w:r>
            <w:r w:rsidRPr="009E3B93">
              <w:rPr>
                <w:rFonts w:ascii="宋体" w:hAnsi="宋体" w:cs="Arial" w:hint="eastAsia"/>
                <w:sz w:val="24"/>
                <w:lang w:eastAsia="zh-CN"/>
              </w:rPr>
              <w:t>n</w:t>
            </w:r>
            <w:r w:rsidRPr="009E3B93">
              <w:rPr>
                <w:rFonts w:ascii="宋体" w:hAnsi="宋体" w:cs="Arial" w:hint="eastAsia"/>
                <w:sz w:val="24"/>
              </w:rPr>
              <w:t>）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</w:rPr>
              <w:t>END_IF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</w:p>
        </w:tc>
      </w:tr>
    </w:tbl>
    <w:p w:rsidR="001D1718" w:rsidRPr="009E3B93" w:rsidRDefault="001D1718" w:rsidP="006145F5">
      <w:pPr>
        <w:rPr>
          <w:rFonts w:ascii="宋体" w:hAnsi="宋体" w:cs="Arial"/>
          <w:sz w:val="24"/>
          <w:lang w:eastAsia="zh-CN"/>
        </w:rPr>
      </w:pPr>
    </w:p>
    <w:p w:rsidR="00260676" w:rsidRPr="009E3B93" w:rsidRDefault="00260676" w:rsidP="001D1718">
      <w:pPr>
        <w:rPr>
          <w:rFonts w:ascii="宋体" w:hAnsi="宋体" w:cs="Arial"/>
          <w:sz w:val="24"/>
          <w:lang w:eastAsia="zh-CN"/>
        </w:rPr>
      </w:pPr>
    </w:p>
    <w:p w:rsidR="001D1718" w:rsidRPr="009E3B93" w:rsidRDefault="001D1718" w:rsidP="001D1718">
      <w:pPr>
        <w:rPr>
          <w:rFonts w:ascii="宋体" w:hAnsi="宋体" w:cs="Arial"/>
          <w:sz w:val="24"/>
        </w:rPr>
      </w:pPr>
      <w:r w:rsidRPr="009E3B93">
        <w:rPr>
          <w:rFonts w:ascii="宋体" w:hAnsi="宋体" w:cs="Arial" w:hint="eastAsia"/>
          <w:sz w:val="24"/>
        </w:rPr>
        <w:t>程序如下:</w:t>
      </w:r>
    </w:p>
    <w:p w:rsidR="001D1718" w:rsidRPr="009E3B93" w:rsidRDefault="006B14DA" w:rsidP="001D1718">
      <w:pPr>
        <w:rPr>
          <w:rFonts w:ascii="宋体" w:hAnsi="宋体" w:cs="Arial"/>
          <w:sz w:val="24"/>
        </w:rPr>
      </w:pPr>
      <w:r>
        <w:rPr>
          <w:rFonts w:ascii="宋体" w:hAnsi="宋体" w:cs="Arial"/>
          <w:noProof/>
          <w:sz w:val="24"/>
          <w:lang w:eastAsia="zh-CN"/>
        </w:rPr>
        <w:pict>
          <v:shape id="图片 21" o:spid="_x0000_i1037" type="#_x0000_t75" style="width:161.25pt;height:63pt;visibility:visible;mso-wrap-style:square">
            <v:imagedata r:id="rId20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此处level为int  型</w:t>
      </w:r>
    </w:p>
    <w:p w:rsidR="00D009DD" w:rsidRPr="009E3B93" w:rsidRDefault="00562361" w:rsidP="00D009DD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执行后效果为只要满足IF或者ELSEIF后的条件则相应执行THEN后的语句，</w:t>
      </w:r>
      <w:r w:rsidRPr="009E3B93">
        <w:rPr>
          <w:rFonts w:ascii="宋体" w:hAnsi="宋体" w:cs="Arial"/>
          <w:sz w:val="24"/>
          <w:lang w:eastAsia="zh-CN"/>
        </w:rPr>
        <w:t>如果</w:t>
      </w:r>
      <w:r w:rsidRPr="009E3B93">
        <w:rPr>
          <w:rFonts w:ascii="宋体" w:hAnsi="宋体" w:cs="Arial" w:hint="eastAsia"/>
          <w:sz w:val="24"/>
          <w:lang w:eastAsia="zh-CN"/>
        </w:rPr>
        <w:t>所有条件都不满足则执行ELSE后的语句。</w:t>
      </w:r>
    </w:p>
    <w:p w:rsidR="00562361" w:rsidRPr="009E3B93" w:rsidRDefault="00562361" w:rsidP="00D009DD">
      <w:pPr>
        <w:rPr>
          <w:rFonts w:ascii="宋体" w:hAnsi="宋体" w:cs="Arial"/>
          <w:noProof/>
          <w:sz w:val="24"/>
          <w:lang w:eastAsia="zh-CN"/>
        </w:rPr>
      </w:pPr>
    </w:p>
    <w:p w:rsidR="006A7F9B" w:rsidRPr="009E3B93" w:rsidRDefault="006A7F9B" w:rsidP="00D009DD">
      <w:pPr>
        <w:rPr>
          <w:rFonts w:ascii="宋体" w:hAnsi="宋体" w:cs="Arial"/>
          <w:noProof/>
          <w:sz w:val="24"/>
          <w:lang w:eastAsia="zh-CN"/>
        </w:rPr>
      </w:pPr>
    </w:p>
    <w:p w:rsidR="006145F5" w:rsidRPr="009E3B93" w:rsidRDefault="00562361" w:rsidP="006145F5">
      <w:pPr>
        <w:rPr>
          <w:rFonts w:ascii="宋体" w:hAnsi="宋体" w:cs="宋体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lastRenderedPageBreak/>
        <w:t>二．</w:t>
      </w:r>
      <w:r w:rsidRPr="009E3B93">
        <w:rPr>
          <w:rFonts w:ascii="宋体" w:hAnsi="宋体" w:cs="宋体" w:hint="eastAsia"/>
          <w:sz w:val="24"/>
          <w:lang w:eastAsia="zh-CN"/>
        </w:rPr>
        <w:t>C</w:t>
      </w:r>
      <w:r w:rsidR="00D009DD" w:rsidRPr="009E3B93">
        <w:rPr>
          <w:rFonts w:ascii="宋体" w:hAnsi="宋体" w:cs="宋体" w:hint="eastAsia"/>
          <w:sz w:val="24"/>
          <w:lang w:eastAsia="zh-CN"/>
        </w:rPr>
        <w:t>ase语句，格式：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145F5" w:rsidRPr="009E3B93" w:rsidTr="00CC1A98">
        <w:tc>
          <w:tcPr>
            <w:tcW w:w="9576" w:type="dxa"/>
            <w:shd w:val="clear" w:color="auto" w:fill="auto"/>
          </w:tcPr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 xml:space="preserve">Case 变量名 of 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>值1：（执行语句1）；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>值2：（执行语句2）；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>值3：（执行语句3）；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ab/>
            </w:r>
            <w:r w:rsidRPr="009E3B93">
              <w:rPr>
                <w:rFonts w:ascii="宋体" w:hAnsi="宋体" w:cs="Arial"/>
                <w:sz w:val="24"/>
                <w:lang w:eastAsia="zh-CN"/>
              </w:rPr>
              <w:t>…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/>
                <w:sz w:val="24"/>
                <w:lang w:eastAsia="zh-CN"/>
              </w:rPr>
              <w:t>E</w:t>
            </w:r>
            <w:r w:rsidRPr="009E3B93">
              <w:rPr>
                <w:rFonts w:ascii="宋体" w:hAnsi="宋体" w:cs="Arial" w:hint="eastAsia"/>
                <w:sz w:val="24"/>
                <w:lang w:eastAsia="zh-CN"/>
              </w:rPr>
              <w:t>ND_CASE</w:t>
            </w:r>
          </w:p>
          <w:p w:rsidR="006145F5" w:rsidRPr="009E3B93" w:rsidRDefault="006145F5" w:rsidP="006145F5">
            <w:pPr>
              <w:rPr>
                <w:rFonts w:ascii="宋体" w:hAnsi="宋体" w:cs="Arial"/>
                <w:sz w:val="24"/>
                <w:lang w:eastAsia="zh-CN"/>
              </w:rPr>
            </w:pPr>
          </w:p>
        </w:tc>
      </w:tr>
    </w:tbl>
    <w:p w:rsidR="00260676" w:rsidRPr="009E3B93" w:rsidRDefault="00260676" w:rsidP="006145F5">
      <w:pPr>
        <w:rPr>
          <w:rFonts w:ascii="宋体" w:hAnsi="宋体" w:cs="Arial"/>
          <w:sz w:val="24"/>
          <w:lang w:eastAsia="zh-CN"/>
        </w:rPr>
      </w:pPr>
    </w:p>
    <w:p w:rsidR="003B17B2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1.在刚才设计的程序之后可以加入一个case语句,程序如图：</w:t>
      </w:r>
    </w:p>
    <w:p w:rsidR="001D1718" w:rsidRPr="009E3B93" w:rsidRDefault="006B14DA" w:rsidP="001D1718">
      <w:pPr>
        <w:rPr>
          <w:rFonts w:ascii="宋体" w:hAnsi="宋体" w:cs="Arial"/>
          <w:sz w:val="24"/>
          <w:lang w:eastAsia="zh-CN"/>
        </w:rPr>
      </w:pPr>
      <w:r>
        <w:rPr>
          <w:rFonts w:ascii="宋体" w:hAnsi="宋体" w:cs="Arial"/>
          <w:noProof/>
          <w:sz w:val="24"/>
          <w:lang w:eastAsia="zh-CN"/>
        </w:rPr>
        <w:pict>
          <v:shape id="图片 29" o:spid="_x0000_i1038" type="#_x0000_t75" style="width:140.25pt;height:99pt;visibility:visible;mso-wrap-style:square">
            <v:imagedata r:id="rId21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此处，str为string型</w: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2.同样点击</w:t>
      </w:r>
      <w:r w:rsidR="006B14DA">
        <w:rPr>
          <w:rFonts w:ascii="宋体" w:hAnsi="宋体" w:cs="Arial"/>
          <w:noProof/>
          <w:sz w:val="24"/>
          <w:lang w:eastAsia="zh-CN"/>
        </w:rPr>
        <w:pict>
          <v:shape id="图片 26" o:spid="_x0000_i1039" type="#_x0000_t75" style="width:71.25pt;height:21pt;visibility:visible;mso-wrap-style:square">
            <v:imagedata r:id="rId22" o:title=""/>
          </v:shape>
        </w:pict>
      </w:r>
      <w:r w:rsidRPr="009E3B93">
        <w:rPr>
          <w:rFonts w:ascii="宋体" w:hAnsi="宋体" w:cs="Arial" w:hint="eastAsia"/>
          <w:sz w:val="24"/>
          <w:lang w:eastAsia="zh-CN"/>
        </w:rPr>
        <w:t>再点击</w:t>
      </w:r>
      <w:r w:rsidR="006B14DA">
        <w:rPr>
          <w:rFonts w:ascii="宋体" w:hAnsi="宋体" w:cs="Arial"/>
          <w:noProof/>
          <w:sz w:val="24"/>
          <w:lang w:eastAsia="zh-CN"/>
        </w:rPr>
        <w:pict>
          <v:shape id="图片 27" o:spid="_x0000_i1040" type="#_x0000_t75" style="width:57pt;height:20.25pt;visibility:visible;mso-wrap-style:square">
            <v:imagedata r:id="rId23" o:title=""/>
          </v:shape>
        </w:pict>
      </w:r>
      <w:r w:rsidRPr="009E3B93">
        <w:rPr>
          <w:rFonts w:ascii="宋体" w:hAnsi="宋体" w:cs="Arial" w:hint="eastAsia"/>
          <w:sz w:val="24"/>
          <w:lang w:eastAsia="zh-CN"/>
        </w:rPr>
        <w:t>观看程序执行情况，</w:t>
      </w:r>
      <w:r w:rsidR="006B14DA">
        <w:rPr>
          <w:rFonts w:ascii="宋体" w:hAnsi="宋体" w:cs="Arial"/>
          <w:noProof/>
          <w:sz w:val="24"/>
          <w:lang w:eastAsia="zh-CN"/>
        </w:rPr>
        <w:pict>
          <v:shape id="图片 30" o:spid="_x0000_i1041" type="#_x0000_t75" style="width:427.5pt;height:149.25pt;visibility:visible;mso-wrap-style:square">
            <v:imagedata r:id="rId24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3.</w:t>
      </w:r>
      <w:r w:rsidR="00562361" w:rsidRPr="009E3B93">
        <w:rPr>
          <w:rFonts w:ascii="宋体" w:hAnsi="宋体" w:cs="Arial" w:hint="eastAsia"/>
          <w:sz w:val="24"/>
          <w:lang w:eastAsia="zh-CN"/>
        </w:rPr>
        <w:t>效果为CASE后的变量相应为某一个值就执行这个值所对应的语句。</w:t>
      </w:r>
    </w:p>
    <w:p w:rsidR="003B17B2" w:rsidRPr="009E3B93" w:rsidRDefault="003B17B2" w:rsidP="001D1718">
      <w:pPr>
        <w:rPr>
          <w:rFonts w:ascii="宋体" w:hAnsi="宋体" w:cs="Arial"/>
          <w:sz w:val="24"/>
          <w:lang w:eastAsia="zh-CN"/>
        </w:rPr>
      </w:pPr>
    </w:p>
    <w:p w:rsidR="00E421A3" w:rsidRPr="009E3B93" w:rsidRDefault="00562361" w:rsidP="00562361">
      <w:pPr>
        <w:pStyle w:val="ListParagraph"/>
        <w:ind w:left="0"/>
        <w:outlineLvl w:val="1"/>
        <w:rPr>
          <w:rFonts w:ascii="宋体" w:hAnsi="宋体" w:cs="Arial"/>
          <w:sz w:val="24"/>
          <w:szCs w:val="24"/>
        </w:rPr>
      </w:pPr>
      <w:bookmarkStart w:id="1" w:name="_Toc333317943"/>
      <w:r w:rsidRPr="009E3B93">
        <w:rPr>
          <w:rFonts w:ascii="宋体" w:hAnsi="宋体" w:cs="Arial" w:hint="eastAsia"/>
          <w:sz w:val="24"/>
          <w:szCs w:val="24"/>
        </w:rPr>
        <w:t>三．</w:t>
      </w:r>
      <w:r w:rsidR="001D1718" w:rsidRPr="009E3B93">
        <w:rPr>
          <w:rFonts w:ascii="宋体" w:hAnsi="宋体" w:cs="Arial"/>
          <w:sz w:val="24"/>
          <w:szCs w:val="24"/>
        </w:rPr>
        <w:t>F</w:t>
      </w:r>
      <w:r w:rsidR="001D1718" w:rsidRPr="009E3B93">
        <w:rPr>
          <w:rFonts w:ascii="宋体" w:hAnsi="宋体" w:cs="Arial" w:hint="eastAsia"/>
          <w:sz w:val="24"/>
          <w:szCs w:val="24"/>
        </w:rPr>
        <w:t>or循环 结构：</w:t>
      </w:r>
      <w:bookmarkEnd w:id="1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6"/>
      </w:tblGrid>
      <w:tr w:rsidR="00E421A3" w:rsidRPr="009E3B93" w:rsidTr="00CC1A98">
        <w:tc>
          <w:tcPr>
            <w:tcW w:w="9576" w:type="dxa"/>
            <w:shd w:val="clear" w:color="auto" w:fill="auto"/>
          </w:tcPr>
          <w:p w:rsidR="00E421A3" w:rsidRPr="009E3B93" w:rsidRDefault="00E421A3" w:rsidP="00CC1A98">
            <w:pPr>
              <w:pStyle w:val="ListParagraph"/>
              <w:ind w:left="0"/>
              <w:rPr>
                <w:rFonts w:ascii="宋体" w:hAnsi="宋体" w:cs="Arial"/>
                <w:sz w:val="24"/>
                <w:szCs w:val="24"/>
              </w:rPr>
            </w:pPr>
            <w:r w:rsidRPr="009E3B93">
              <w:rPr>
                <w:rFonts w:ascii="宋体" w:hAnsi="宋体" w:cs="Arial" w:hint="eastAsia"/>
                <w:sz w:val="24"/>
                <w:szCs w:val="24"/>
              </w:rPr>
              <w:t>FOR （变量名）：=（变量值） TO（变量值）DO（执行语句）；</w:t>
            </w:r>
          </w:p>
          <w:p w:rsidR="00E421A3" w:rsidRPr="009E3B93" w:rsidRDefault="00E421A3" w:rsidP="00CC1A98">
            <w:pPr>
              <w:pStyle w:val="ListParagraph"/>
              <w:ind w:left="0"/>
              <w:rPr>
                <w:rFonts w:ascii="宋体" w:hAnsi="宋体" w:cs="Arial"/>
                <w:sz w:val="24"/>
                <w:szCs w:val="24"/>
              </w:rPr>
            </w:pPr>
            <w:r w:rsidRPr="009E3B93">
              <w:rPr>
                <w:rFonts w:ascii="宋体" w:hAnsi="宋体" w:cs="Arial" w:hint="eastAsia"/>
                <w:sz w:val="24"/>
                <w:szCs w:val="24"/>
              </w:rPr>
              <w:t>END_FOR</w:t>
            </w:r>
          </w:p>
        </w:tc>
      </w:tr>
    </w:tbl>
    <w:p w:rsidR="0058444C" w:rsidRPr="009E3B93" w:rsidRDefault="0058444C" w:rsidP="0058444C">
      <w:pPr>
        <w:rPr>
          <w:rFonts w:ascii="宋体" w:hAnsi="宋体" w:cs="Arial"/>
          <w:sz w:val="24"/>
          <w:lang w:eastAsia="zh-CN"/>
        </w:rPr>
      </w:pPr>
    </w:p>
    <w:p w:rsidR="001D1718" w:rsidRPr="009E3B93" w:rsidRDefault="001D1718" w:rsidP="00F26FD3">
      <w:pPr>
        <w:numPr>
          <w:ilvl w:val="0"/>
          <w:numId w:val="15"/>
        </w:numPr>
        <w:rPr>
          <w:rFonts w:ascii="宋体" w:hAnsi="宋体" w:cs="Arial"/>
          <w:noProof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编写程序，程序如下：</w:t>
      </w:r>
    </w:p>
    <w:p w:rsidR="00F26FD3" w:rsidRDefault="006B14DA" w:rsidP="00F26FD3">
      <w:pPr>
        <w:ind w:left="360"/>
        <w:rPr>
          <w:noProof/>
          <w:lang w:eastAsia="zh-CN"/>
        </w:rPr>
      </w:pPr>
      <w:r>
        <w:rPr>
          <w:noProof/>
          <w:lang w:eastAsia="zh-CN"/>
        </w:rPr>
        <w:lastRenderedPageBreak/>
        <w:pict>
          <v:shape id="_x0000_i1042" type="#_x0000_t75" style="width:345.75pt;height:183.75pt;visibility:visible;mso-wrap-style:square">
            <v:imagedata r:id="rId25" o:title=""/>
          </v:shape>
        </w:pict>
      </w:r>
    </w:p>
    <w:p w:rsidR="00F26FD3" w:rsidRPr="009E3B93" w:rsidRDefault="00F26FD3" w:rsidP="00F26FD3">
      <w:pPr>
        <w:ind w:left="360"/>
        <w:rPr>
          <w:rFonts w:ascii="宋体" w:hAnsi="宋体" w:cs="Arial"/>
          <w:sz w:val="24"/>
          <w:lang w:eastAsia="zh-CN"/>
        </w:rPr>
      </w:pPr>
    </w:p>
    <w:p w:rsidR="001D1718" w:rsidRPr="009E3B93" w:rsidRDefault="001D1718" w:rsidP="00F26FD3">
      <w:pPr>
        <w:numPr>
          <w:ilvl w:val="0"/>
          <w:numId w:val="15"/>
        </w:numPr>
        <w:rPr>
          <w:rFonts w:ascii="宋体" w:hAnsi="宋体" w:cs="Arial"/>
          <w:noProof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点击</w:t>
      </w:r>
      <w:r w:rsidR="006B14DA">
        <w:rPr>
          <w:rFonts w:ascii="宋体" w:hAnsi="宋体" w:cs="Arial"/>
          <w:noProof/>
          <w:sz w:val="24"/>
          <w:lang w:eastAsia="zh-CN"/>
        </w:rPr>
        <w:pict>
          <v:shape id="图片 34" o:spid="_x0000_i1043" type="#_x0000_t75" style="width:71.25pt;height:21pt;visibility:visible;mso-wrap-style:square">
            <v:imagedata r:id="rId22" o:title=""/>
          </v:shape>
        </w:pict>
      </w:r>
      <w:r w:rsidRPr="009E3B93">
        <w:rPr>
          <w:rFonts w:ascii="宋体" w:hAnsi="宋体" w:cs="Arial" w:hint="eastAsia"/>
          <w:sz w:val="24"/>
          <w:lang w:eastAsia="zh-CN"/>
        </w:rPr>
        <w:t>并</w:t>
      </w:r>
      <w:r w:rsidR="006B14DA">
        <w:rPr>
          <w:rFonts w:ascii="宋体" w:hAnsi="宋体" w:cs="Arial"/>
          <w:noProof/>
          <w:sz w:val="24"/>
          <w:lang w:eastAsia="zh-CN"/>
        </w:rPr>
        <w:pict>
          <v:shape id="图片 35" o:spid="_x0000_i1044" type="#_x0000_t75" style="width:57pt;height:20.25pt;visibility:visible;mso-wrap-style:square">
            <v:imagedata r:id="rId23" o:title=""/>
          </v:shape>
        </w:pict>
      </w:r>
      <w:r w:rsidR="00F26FD3" w:rsidRPr="009E3B93">
        <w:rPr>
          <w:rFonts w:ascii="宋体" w:hAnsi="宋体" w:cs="Arial" w:hint="eastAsia"/>
          <w:sz w:val="24"/>
          <w:lang w:eastAsia="zh-CN"/>
        </w:rPr>
        <w:t>进行在线监控</w:t>
      </w:r>
    </w:p>
    <w:p w:rsidR="00F26FD3" w:rsidRPr="009E3B93" w:rsidRDefault="006B14DA" w:rsidP="00F26FD3">
      <w:pPr>
        <w:ind w:left="360"/>
        <w:rPr>
          <w:rFonts w:ascii="宋体" w:hAnsi="宋体" w:cs="Arial"/>
          <w:sz w:val="24"/>
          <w:lang w:eastAsia="zh-CN"/>
        </w:rPr>
      </w:pPr>
      <w:r>
        <w:rPr>
          <w:noProof/>
          <w:lang w:eastAsia="zh-CN"/>
        </w:rPr>
        <w:pict>
          <v:shape id="_x0000_i1045" type="#_x0000_t75" style="width:373.5pt;height:185.25pt;visibility:visible;mso-wrap-style:square">
            <v:imagedata r:id="rId26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注意：</w:t>
      </w:r>
      <w:r w:rsidR="00F26FD3" w:rsidRPr="009E3B93">
        <w:rPr>
          <w:rFonts w:ascii="宋体" w:hAnsi="宋体" w:cs="Arial" w:hint="eastAsia"/>
          <w:sz w:val="24"/>
          <w:lang w:eastAsia="zh-CN"/>
        </w:rPr>
        <w:t>F</w:t>
      </w:r>
      <w:r w:rsidR="00F26FD3" w:rsidRPr="009E3B93">
        <w:rPr>
          <w:rFonts w:ascii="宋体" w:hAnsi="宋体" w:cs="Arial"/>
          <w:sz w:val="24"/>
          <w:lang w:eastAsia="zh-CN"/>
        </w:rPr>
        <w:t>OR</w:t>
      </w:r>
      <w:r w:rsidR="00F26FD3" w:rsidRPr="009E3B93">
        <w:rPr>
          <w:rFonts w:ascii="宋体" w:hAnsi="宋体" w:cs="Arial" w:hint="eastAsia"/>
          <w:sz w:val="24"/>
          <w:lang w:eastAsia="zh-CN"/>
        </w:rPr>
        <w:t>后N一个周期循环10次，</w:t>
      </w:r>
      <w:r w:rsidR="00F26FD3" w:rsidRPr="009E3B93">
        <w:rPr>
          <w:rFonts w:ascii="宋体" w:hAnsi="宋体" w:cs="Arial"/>
          <w:sz w:val="24"/>
          <w:lang w:eastAsia="zh-CN"/>
        </w:rPr>
        <w:t>每次</w:t>
      </w:r>
      <w:r w:rsidR="00F26FD3" w:rsidRPr="009E3B93">
        <w:rPr>
          <w:rFonts w:ascii="宋体" w:hAnsi="宋体" w:cs="Arial" w:hint="eastAsia"/>
          <w:sz w:val="24"/>
          <w:lang w:eastAsia="zh-CN"/>
        </w:rPr>
        <w:t>循环一次执行DO后面的语句，</w:t>
      </w:r>
      <w:r w:rsidR="00F26FD3" w:rsidRPr="009E3B93">
        <w:rPr>
          <w:rFonts w:ascii="宋体" w:hAnsi="宋体" w:cs="Arial"/>
          <w:sz w:val="24"/>
          <w:lang w:eastAsia="zh-CN"/>
        </w:rPr>
        <w:t>也</w:t>
      </w:r>
      <w:r w:rsidR="00F26FD3" w:rsidRPr="009E3B93">
        <w:rPr>
          <w:rFonts w:ascii="宋体" w:hAnsi="宋体" w:cs="Arial" w:hint="eastAsia"/>
          <w:sz w:val="24"/>
          <w:lang w:eastAsia="zh-CN"/>
        </w:rPr>
        <w:t>就是说一个周期v1:=v1+1;这条语句会执行10次</w:t>
      </w:r>
      <w:r w:rsidR="006164F3" w:rsidRPr="009E3B93">
        <w:rPr>
          <w:rFonts w:ascii="宋体" w:hAnsi="宋体" w:cs="Arial" w:hint="eastAsia"/>
          <w:sz w:val="24"/>
          <w:lang w:eastAsia="zh-CN"/>
        </w:rPr>
        <w:t>，</w:t>
      </w:r>
      <w:r w:rsidR="006164F3" w:rsidRPr="009E3B93">
        <w:rPr>
          <w:rFonts w:ascii="宋体" w:hAnsi="宋体" w:cs="Arial"/>
          <w:sz w:val="24"/>
          <w:lang w:eastAsia="zh-CN"/>
        </w:rPr>
        <w:t>所以</w:t>
      </w:r>
      <w:r w:rsidR="006164F3" w:rsidRPr="009E3B93">
        <w:rPr>
          <w:rFonts w:ascii="宋体" w:hAnsi="宋体" w:cs="Arial" w:hint="eastAsia"/>
          <w:sz w:val="24"/>
          <w:lang w:eastAsia="zh-CN"/>
        </w:rPr>
        <w:t>FOR循环一般都是已知循环次数</w:t>
      </w:r>
    </w:p>
    <w:p w:rsidR="00F26FD3" w:rsidRPr="009E3B93" w:rsidRDefault="00F26FD3" w:rsidP="00F26FD3">
      <w:pPr>
        <w:pStyle w:val="ListParagraph"/>
        <w:ind w:left="0"/>
        <w:outlineLvl w:val="1"/>
        <w:rPr>
          <w:rFonts w:ascii="宋体" w:hAnsi="宋体" w:cs="Arial"/>
          <w:sz w:val="24"/>
          <w:szCs w:val="24"/>
        </w:rPr>
      </w:pPr>
      <w:bookmarkStart w:id="2" w:name="_Toc333317944"/>
    </w:p>
    <w:p w:rsidR="00E421A3" w:rsidRPr="009E3B93" w:rsidRDefault="00F26FD3" w:rsidP="00F26FD3">
      <w:pPr>
        <w:pStyle w:val="ListParagraph"/>
        <w:ind w:left="0"/>
        <w:outlineLvl w:val="1"/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四．</w:t>
      </w:r>
      <w:r w:rsidR="001D1718" w:rsidRPr="009E3B93">
        <w:rPr>
          <w:rFonts w:ascii="宋体" w:hAnsi="宋体" w:cs="Arial"/>
          <w:sz w:val="24"/>
          <w:szCs w:val="24"/>
        </w:rPr>
        <w:t>R</w:t>
      </w:r>
      <w:r w:rsidR="001D1718" w:rsidRPr="009E3B93">
        <w:rPr>
          <w:rFonts w:ascii="宋体" w:hAnsi="宋体" w:cs="Arial" w:hint="eastAsia"/>
          <w:sz w:val="24"/>
          <w:szCs w:val="24"/>
        </w:rPr>
        <w:t>epeat循环 结构：</w:t>
      </w:r>
      <w:bookmarkEnd w:id="2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6"/>
      </w:tblGrid>
      <w:tr w:rsidR="00E421A3" w:rsidRPr="009E3B93" w:rsidTr="00CC1A98">
        <w:tc>
          <w:tcPr>
            <w:tcW w:w="9576" w:type="dxa"/>
            <w:shd w:val="clear" w:color="auto" w:fill="auto"/>
          </w:tcPr>
          <w:p w:rsidR="00E421A3" w:rsidRPr="009E3B93" w:rsidRDefault="00E421A3" w:rsidP="00CC1A98">
            <w:pPr>
              <w:pStyle w:val="ListParagraph"/>
              <w:ind w:left="0"/>
              <w:rPr>
                <w:rFonts w:ascii="宋体" w:hAnsi="宋体" w:cs="Arial"/>
                <w:sz w:val="24"/>
                <w:szCs w:val="24"/>
              </w:rPr>
            </w:pPr>
            <w:r w:rsidRPr="009E3B93">
              <w:rPr>
                <w:rFonts w:ascii="宋体" w:hAnsi="宋体" w:cs="Arial" w:hint="eastAsia"/>
                <w:sz w:val="24"/>
                <w:szCs w:val="24"/>
              </w:rPr>
              <w:t>REPEAT（执行语句）UNTIL（条件语句）</w:t>
            </w:r>
          </w:p>
          <w:p w:rsidR="00E421A3" w:rsidRPr="009E3B93" w:rsidRDefault="00E421A3" w:rsidP="00CC1A98">
            <w:pPr>
              <w:pStyle w:val="ListParagraph"/>
              <w:ind w:left="0"/>
              <w:rPr>
                <w:rFonts w:ascii="宋体" w:hAnsi="宋体" w:cs="Arial"/>
                <w:sz w:val="24"/>
                <w:szCs w:val="24"/>
              </w:rPr>
            </w:pPr>
            <w:r w:rsidRPr="009E3B93">
              <w:rPr>
                <w:rFonts w:ascii="宋体" w:hAnsi="宋体" w:cs="Arial" w:hint="eastAsia"/>
                <w:sz w:val="24"/>
                <w:szCs w:val="24"/>
              </w:rPr>
              <w:t>END_REPEAT</w:t>
            </w:r>
          </w:p>
        </w:tc>
      </w:tr>
    </w:tbl>
    <w:p w:rsidR="001D1718" w:rsidRPr="009E3B93" w:rsidRDefault="001D1718" w:rsidP="00E421A3">
      <w:pPr>
        <w:rPr>
          <w:rFonts w:ascii="宋体" w:hAnsi="宋体" w:cs="Arial"/>
          <w:sz w:val="24"/>
          <w:lang w:eastAsia="zh-CN"/>
        </w:rPr>
      </w:pPr>
    </w:p>
    <w:p w:rsidR="001D1718" w:rsidRPr="009E3B93" w:rsidRDefault="001D1718" w:rsidP="00EF4FDC">
      <w:pPr>
        <w:pStyle w:val="ListParagraph"/>
        <w:numPr>
          <w:ilvl w:val="0"/>
          <w:numId w:val="1"/>
        </w:numPr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接着上面程序继续写程序：</w:t>
      </w:r>
    </w:p>
    <w:p w:rsidR="00F26FD3" w:rsidRPr="009E3B93" w:rsidRDefault="006B14DA" w:rsidP="00F26FD3">
      <w:pPr>
        <w:pStyle w:val="ListParagraph"/>
        <w:ind w:left="645"/>
        <w:rPr>
          <w:rFonts w:ascii="宋体" w:hAnsi="宋体" w:cs="Arial"/>
          <w:sz w:val="24"/>
          <w:szCs w:val="24"/>
        </w:rPr>
      </w:pPr>
      <w:r>
        <w:rPr>
          <w:noProof/>
        </w:rPr>
        <w:lastRenderedPageBreak/>
        <w:pict>
          <v:shape id="_x0000_i1046" type="#_x0000_t75" style="width:375.75pt;height:237pt;visibility:visible;mso-wrap-style:square">
            <v:imagedata r:id="rId27" o:title=""/>
          </v:shape>
        </w:pict>
      </w:r>
    </w:p>
    <w:p w:rsidR="001D1718" w:rsidRPr="009E3B93" w:rsidRDefault="001D1718" w:rsidP="001D1718">
      <w:pPr>
        <w:pStyle w:val="ListParagraph"/>
        <w:ind w:left="645"/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此处v2为int 型</w:t>
      </w:r>
      <w:r w:rsidR="00F26FD3" w:rsidRPr="009E3B93">
        <w:rPr>
          <w:rFonts w:ascii="宋体" w:hAnsi="宋体" w:cs="Arial" w:hint="eastAsia"/>
          <w:sz w:val="24"/>
          <w:szCs w:val="24"/>
        </w:rPr>
        <w:t>，</w:t>
      </w:r>
      <w:r w:rsidR="00F26FD3" w:rsidRPr="009E3B93">
        <w:rPr>
          <w:rFonts w:ascii="宋体" w:hAnsi="宋体" w:cs="Arial"/>
          <w:sz w:val="24"/>
          <w:szCs w:val="24"/>
        </w:rPr>
        <w:t>并且</w:t>
      </w:r>
      <w:r w:rsidR="00F26FD3" w:rsidRPr="009E3B93">
        <w:rPr>
          <w:rFonts w:ascii="宋体" w:hAnsi="宋体" w:cs="Arial" w:hint="eastAsia"/>
          <w:sz w:val="24"/>
          <w:szCs w:val="24"/>
        </w:rPr>
        <w:t>赋初值0</w:t>
      </w:r>
    </w:p>
    <w:p w:rsidR="001D1718" w:rsidRPr="009E3B93" w:rsidRDefault="001D1718" w:rsidP="00F26FD3">
      <w:pPr>
        <w:pStyle w:val="ListParagraph"/>
        <w:numPr>
          <w:ilvl w:val="0"/>
          <w:numId w:val="1"/>
        </w:numPr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点击</w:t>
      </w:r>
      <w:r w:rsidR="006B14DA">
        <w:rPr>
          <w:rFonts w:ascii="宋体" w:hAnsi="宋体"/>
          <w:noProof/>
          <w:sz w:val="24"/>
          <w:szCs w:val="24"/>
        </w:rPr>
        <w:pict>
          <v:shape id="图片 40" o:spid="_x0000_i1047" type="#_x0000_t75" style="width:71.25pt;height:21pt;visibility:visible;mso-wrap-style:square">
            <v:imagedata r:id="rId22" o:title=""/>
          </v:shape>
        </w:pict>
      </w:r>
      <w:r w:rsidRPr="009E3B93">
        <w:rPr>
          <w:rFonts w:ascii="宋体" w:hAnsi="宋体" w:cs="Arial" w:hint="eastAsia"/>
          <w:sz w:val="24"/>
          <w:szCs w:val="24"/>
        </w:rPr>
        <w:t>并</w:t>
      </w:r>
      <w:r w:rsidR="006B14DA">
        <w:rPr>
          <w:rFonts w:ascii="宋体" w:hAnsi="宋体"/>
          <w:noProof/>
          <w:sz w:val="24"/>
          <w:szCs w:val="24"/>
        </w:rPr>
        <w:pict>
          <v:shape id="图片 41" o:spid="_x0000_i1048" type="#_x0000_t75" style="width:57pt;height:20.25pt;visibility:visible;mso-wrap-style:square">
            <v:imagedata r:id="rId23" o:title=""/>
          </v:shape>
        </w:pict>
      </w:r>
      <w:r w:rsidR="00F26FD3" w:rsidRPr="009E3B93">
        <w:rPr>
          <w:rFonts w:ascii="宋体" w:hAnsi="宋体" w:cs="Arial" w:hint="eastAsia"/>
          <w:sz w:val="24"/>
          <w:szCs w:val="24"/>
        </w:rPr>
        <w:t>在线监控</w:t>
      </w:r>
    </w:p>
    <w:p w:rsidR="00F26FD3" w:rsidRDefault="006B14DA" w:rsidP="00F26FD3">
      <w:pPr>
        <w:pStyle w:val="ListParagraph"/>
        <w:ind w:left="645"/>
        <w:rPr>
          <w:noProof/>
        </w:rPr>
      </w:pPr>
      <w:r>
        <w:rPr>
          <w:noProof/>
        </w:rPr>
        <w:pict>
          <v:shape id="_x0000_i1049" type="#_x0000_t75" style="width:374.25pt;height:257.25pt;visibility:visible;mso-wrap-style:square">
            <v:imagedata r:id="rId28" o:title=""/>
          </v:shape>
        </w:pict>
      </w:r>
    </w:p>
    <w:p w:rsidR="00F26FD3" w:rsidRPr="009E3B93" w:rsidRDefault="00F26FD3" w:rsidP="00F26FD3">
      <w:pPr>
        <w:pStyle w:val="ListParagraph"/>
        <w:ind w:left="0"/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效果为</w:t>
      </w:r>
      <w:r w:rsidR="006164F3" w:rsidRPr="009E3B93">
        <w:rPr>
          <w:rFonts w:ascii="宋体" w:hAnsi="宋体" w:cs="Arial" w:hint="eastAsia"/>
          <w:sz w:val="24"/>
          <w:szCs w:val="24"/>
        </w:rPr>
        <w:t>v2一开始就会累加，</w:t>
      </w:r>
      <w:r w:rsidR="006164F3" w:rsidRPr="009E3B93">
        <w:rPr>
          <w:rFonts w:ascii="宋体" w:hAnsi="宋体" w:cs="Arial"/>
          <w:sz w:val="24"/>
          <w:szCs w:val="24"/>
        </w:rPr>
        <w:t>直到</w:t>
      </w:r>
      <w:r w:rsidR="006164F3" w:rsidRPr="009E3B93">
        <w:rPr>
          <w:rFonts w:ascii="宋体" w:hAnsi="宋体" w:cs="Arial" w:hint="eastAsia"/>
          <w:sz w:val="24"/>
          <w:szCs w:val="24"/>
        </w:rPr>
        <w:t>加到10停止，</w:t>
      </w:r>
      <w:r w:rsidR="006164F3" w:rsidRPr="009E3B93">
        <w:rPr>
          <w:rFonts w:ascii="宋体" w:hAnsi="宋体" w:cs="Arial"/>
          <w:sz w:val="24"/>
          <w:szCs w:val="24"/>
        </w:rPr>
        <w:t>所以</w:t>
      </w:r>
      <w:r w:rsidR="006164F3" w:rsidRPr="009E3B93">
        <w:rPr>
          <w:rFonts w:ascii="宋体" w:hAnsi="宋体" w:cs="Arial" w:hint="eastAsia"/>
          <w:sz w:val="24"/>
          <w:szCs w:val="24"/>
        </w:rPr>
        <w:t>repeat循环是先执行再判断</w:t>
      </w:r>
    </w:p>
    <w:p w:rsidR="00F26FD3" w:rsidRPr="009E3B93" w:rsidRDefault="00F26FD3" w:rsidP="00F26FD3">
      <w:pPr>
        <w:pStyle w:val="ListParagraph"/>
        <w:ind w:left="0"/>
        <w:rPr>
          <w:rFonts w:ascii="宋体" w:hAnsi="宋体" w:cs="Arial"/>
          <w:sz w:val="24"/>
          <w:szCs w:val="24"/>
        </w:rPr>
      </w:pPr>
    </w:p>
    <w:p w:rsidR="00E421A3" w:rsidRPr="009E3B93" w:rsidRDefault="006164F3" w:rsidP="006164F3">
      <w:pPr>
        <w:pStyle w:val="ListParagraph"/>
        <w:ind w:left="0"/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五．</w:t>
      </w:r>
      <w:r w:rsidR="001D1718" w:rsidRPr="009E3B93">
        <w:rPr>
          <w:rFonts w:ascii="宋体" w:hAnsi="宋体" w:cs="Arial" w:hint="eastAsia"/>
          <w:sz w:val="24"/>
          <w:szCs w:val="24"/>
        </w:rPr>
        <w:t>while循环，结构：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6"/>
      </w:tblGrid>
      <w:tr w:rsidR="00E421A3" w:rsidRPr="009E3B93" w:rsidTr="00CC1A98">
        <w:tc>
          <w:tcPr>
            <w:tcW w:w="9576" w:type="dxa"/>
            <w:shd w:val="clear" w:color="auto" w:fill="auto"/>
          </w:tcPr>
          <w:p w:rsidR="00E421A3" w:rsidRPr="009E3B93" w:rsidRDefault="00E421A3" w:rsidP="00CC1A98">
            <w:pPr>
              <w:pStyle w:val="ListParagraph"/>
              <w:ind w:left="0"/>
              <w:rPr>
                <w:rFonts w:ascii="宋体" w:hAnsi="宋体" w:cs="Arial"/>
                <w:sz w:val="24"/>
                <w:szCs w:val="24"/>
              </w:rPr>
            </w:pPr>
            <w:r w:rsidRPr="009E3B93">
              <w:rPr>
                <w:rFonts w:ascii="宋体" w:hAnsi="宋体" w:cs="Arial" w:hint="eastAsia"/>
                <w:sz w:val="24"/>
                <w:szCs w:val="24"/>
              </w:rPr>
              <w:t>WHILE（条件语句）DO（执行语句）</w:t>
            </w:r>
          </w:p>
          <w:p w:rsidR="00E421A3" w:rsidRPr="009E3B93" w:rsidRDefault="00E421A3" w:rsidP="00CC1A98">
            <w:pPr>
              <w:rPr>
                <w:rFonts w:ascii="宋体" w:hAnsi="宋体" w:cs="Arial"/>
                <w:sz w:val="24"/>
                <w:lang w:eastAsia="zh-CN"/>
              </w:rPr>
            </w:pPr>
            <w:r w:rsidRPr="009E3B93">
              <w:rPr>
                <w:rFonts w:ascii="宋体" w:hAnsi="宋体" w:cs="Arial" w:hint="eastAsia"/>
                <w:sz w:val="24"/>
                <w:lang w:eastAsia="zh-CN"/>
              </w:rPr>
              <w:t xml:space="preserve"> END_WHILE</w:t>
            </w:r>
          </w:p>
        </w:tc>
      </w:tr>
    </w:tbl>
    <w:p w:rsidR="001D1718" w:rsidRPr="009E3B93" w:rsidRDefault="001D1718" w:rsidP="006164F3">
      <w:pPr>
        <w:pStyle w:val="ListParagraph"/>
        <w:numPr>
          <w:ilvl w:val="0"/>
          <w:numId w:val="16"/>
        </w:numPr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lastRenderedPageBreak/>
        <w:t>接着写程序，如图：</w:t>
      </w:r>
    </w:p>
    <w:p w:rsidR="006164F3" w:rsidRPr="009E3B93" w:rsidRDefault="006B14DA" w:rsidP="006164F3">
      <w:pPr>
        <w:pStyle w:val="ListParagraph"/>
        <w:ind w:left="360"/>
        <w:rPr>
          <w:rFonts w:ascii="宋体" w:hAnsi="宋体" w:cs="Arial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pict>
          <v:shape id="_x0000_i1050" type="#_x0000_t75" style="width:315pt;height:248.25pt;visibility:visible;mso-wrap-style:square">
            <v:imagedata r:id="rId29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此处，v3为int型</w:t>
      </w:r>
    </w:p>
    <w:p w:rsidR="006164F3" w:rsidRPr="009E3B93" w:rsidRDefault="006164F3" w:rsidP="001D1718">
      <w:pPr>
        <w:rPr>
          <w:rFonts w:ascii="宋体" w:hAnsi="宋体" w:cs="Arial"/>
          <w:sz w:val="24"/>
          <w:lang w:eastAsia="zh-CN"/>
        </w:rPr>
      </w:pPr>
    </w:p>
    <w:p w:rsidR="00B47404" w:rsidRPr="009E3B93" w:rsidRDefault="006164F3" w:rsidP="006164F3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2</w:t>
      </w:r>
      <w:r w:rsidRPr="009E3B93">
        <w:rPr>
          <w:rFonts w:ascii="宋体" w:hAnsi="宋体" w:cs="Arial"/>
          <w:sz w:val="24"/>
          <w:lang w:eastAsia="zh-CN"/>
        </w:rPr>
        <w:t>.</w:t>
      </w:r>
      <w:r w:rsidR="001D1718" w:rsidRPr="009E3B93">
        <w:rPr>
          <w:rFonts w:ascii="宋体" w:hAnsi="宋体" w:cs="Arial" w:hint="eastAsia"/>
          <w:sz w:val="24"/>
          <w:lang w:eastAsia="zh-CN"/>
        </w:rPr>
        <w:t>点击</w:t>
      </w:r>
      <w:r w:rsidR="006B14DA">
        <w:rPr>
          <w:rFonts w:ascii="宋体" w:hAnsi="宋体" w:cs="Arial"/>
          <w:sz w:val="24"/>
          <w:lang w:eastAsia="zh-CN"/>
        </w:rPr>
        <w:pict>
          <v:shape id="图片 45" o:spid="_x0000_i1051" type="#_x0000_t75" style="width:71.25pt;height:21pt;visibility:visible;mso-wrap-style:square">
            <v:imagedata r:id="rId22" o:title=""/>
          </v:shape>
        </w:pict>
      </w:r>
      <w:r w:rsidR="001D1718" w:rsidRPr="009E3B93">
        <w:rPr>
          <w:rFonts w:ascii="宋体" w:hAnsi="宋体" w:cs="Arial" w:hint="eastAsia"/>
          <w:sz w:val="24"/>
          <w:lang w:eastAsia="zh-CN"/>
        </w:rPr>
        <w:t>并</w:t>
      </w:r>
      <w:r w:rsidR="006B14DA">
        <w:rPr>
          <w:rFonts w:ascii="宋体" w:hAnsi="宋体" w:cs="Arial"/>
          <w:sz w:val="24"/>
          <w:lang w:eastAsia="zh-CN"/>
        </w:rPr>
        <w:pict>
          <v:shape id="图片 46" o:spid="_x0000_i1052" type="#_x0000_t75" style="width:57pt;height:20.25pt;visibility:visible;mso-wrap-style:square">
            <v:imagedata r:id="rId23" o:title=""/>
          </v:shape>
        </w:pict>
      </w:r>
      <w:r w:rsidRPr="009E3B93">
        <w:rPr>
          <w:rFonts w:ascii="宋体" w:hAnsi="宋体" w:cs="Arial" w:hint="eastAsia"/>
          <w:sz w:val="24"/>
          <w:lang w:eastAsia="zh-CN"/>
        </w:rPr>
        <w:t>，在线监控</w:t>
      </w:r>
    </w:p>
    <w:p w:rsidR="001D1718" w:rsidRPr="009E3B93" w:rsidRDefault="006B14DA" w:rsidP="00B47404">
      <w:pPr>
        <w:rPr>
          <w:rFonts w:ascii="宋体" w:hAnsi="宋体" w:cs="Arial"/>
          <w:sz w:val="24"/>
          <w:lang w:eastAsia="zh-CN"/>
        </w:rPr>
      </w:pPr>
      <w:r>
        <w:rPr>
          <w:rFonts w:ascii="宋体" w:hAnsi="宋体" w:cs="Arial"/>
          <w:sz w:val="24"/>
          <w:lang w:eastAsia="zh-CN"/>
        </w:rPr>
        <w:pict>
          <v:shape id="_x0000_i1053" type="#_x0000_t75" style="width:328.5pt;height:298.5pt;visibility:visible;mso-wrap-style:square">
            <v:imagedata r:id="rId30" o:title=""/>
          </v:shape>
        </w:pict>
      </w:r>
    </w:p>
    <w:p w:rsidR="006164F3" w:rsidRPr="009E3B93" w:rsidRDefault="006164F3" w:rsidP="006164F3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lastRenderedPageBreak/>
        <w:t>效果为一旦v3大于10则执行DO后面的语句，</w:t>
      </w:r>
      <w:r w:rsidRPr="009E3B93">
        <w:rPr>
          <w:rFonts w:ascii="宋体" w:hAnsi="宋体" w:cs="Arial"/>
          <w:sz w:val="24"/>
          <w:lang w:eastAsia="zh-CN"/>
        </w:rPr>
        <w:t>所以</w:t>
      </w:r>
      <w:r w:rsidRPr="009E3B93">
        <w:rPr>
          <w:rFonts w:ascii="宋体" w:hAnsi="宋体" w:cs="Arial" w:hint="eastAsia"/>
          <w:sz w:val="24"/>
          <w:lang w:eastAsia="zh-CN"/>
        </w:rPr>
        <w:t>while循环是先判断再执行</w:t>
      </w:r>
      <w:bookmarkStart w:id="3" w:name="_Toc333317945"/>
    </w:p>
    <w:p w:rsidR="006164F3" w:rsidRPr="009E3B93" w:rsidRDefault="001D1718" w:rsidP="006164F3">
      <w:pPr>
        <w:rPr>
          <w:rFonts w:ascii="宋体" w:hAnsi="宋体" w:cs="Arial"/>
          <w:b/>
          <w:bCs/>
          <w:sz w:val="24"/>
          <w:lang w:eastAsia="zh-CN"/>
        </w:rPr>
      </w:pPr>
      <w:r w:rsidRPr="009E3B93">
        <w:rPr>
          <w:rFonts w:ascii="宋体" w:hAnsi="宋体" w:cs="Arial" w:hint="eastAsia"/>
          <w:b/>
          <w:bCs/>
          <w:sz w:val="24"/>
          <w:lang w:eastAsia="zh-CN"/>
        </w:rPr>
        <w:t>Twincat功能块介绍</w:t>
      </w:r>
      <w:bookmarkStart w:id="4" w:name="_Toc333317946"/>
      <w:bookmarkEnd w:id="3"/>
    </w:p>
    <w:p w:rsidR="001D1718" w:rsidRPr="009E3B93" w:rsidRDefault="006164F3" w:rsidP="006164F3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iCs/>
          <w:sz w:val="24"/>
          <w:lang w:eastAsia="zh-CN"/>
        </w:rPr>
        <w:t>一．</w:t>
      </w:r>
      <w:r w:rsidR="001D1718" w:rsidRPr="009E3B93">
        <w:rPr>
          <w:rFonts w:ascii="宋体" w:hAnsi="宋体" w:cs="Arial" w:hint="eastAsia"/>
          <w:iCs/>
          <w:sz w:val="24"/>
          <w:lang w:eastAsia="zh-CN"/>
        </w:rPr>
        <w:t>RS功能块</w:t>
      </w:r>
      <w:bookmarkEnd w:id="4"/>
    </w:p>
    <w:p w:rsidR="00CC1A98" w:rsidRPr="009E3B93" w:rsidRDefault="006164F3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/>
          <w:sz w:val="24"/>
          <w:lang w:eastAsia="zh-CN"/>
        </w:rPr>
        <w:t>1</w:t>
      </w:r>
      <w:r w:rsidR="001D1718" w:rsidRPr="009E3B93">
        <w:rPr>
          <w:rFonts w:ascii="宋体" w:hAnsi="宋体" w:cs="Arial" w:hint="eastAsia"/>
          <w:sz w:val="24"/>
          <w:lang w:eastAsia="zh-CN"/>
        </w:rPr>
        <w:t>.双击进入编辑主程，首先在程序编译栏里按键盘上的F2，会弹出输入助手，我们要选择FUNCTION BLOCK——&gt;Tc2 Standard——&gt;Bistable FUNCTION BLOCK——&gt;RS （function block），调用完后，会弹出变量定义的对话框，只需要为这个功能块取个名字即可，这里我取为“rs1”，结果如下：</w: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 xml:space="preserve"> </w:t>
      </w:r>
      <w:r w:rsidR="006B14DA">
        <w:rPr>
          <w:rFonts w:ascii="宋体" w:hAnsi="宋体" w:cs="Arial"/>
          <w:sz w:val="24"/>
          <w:lang w:eastAsia="zh-CN"/>
        </w:rPr>
        <w:pict>
          <v:shape id="图片 5" o:spid="_x0000_i1054" type="#_x0000_t75" style="width:415.5pt;height:353.25pt;visibility:visible;mso-wrap-style:square">
            <v:imagedata r:id="rId31" o:title=""/>
          </v:shape>
        </w:pict>
      </w:r>
    </w:p>
    <w:p w:rsidR="001D1718" w:rsidRPr="009E3B93" w:rsidRDefault="006B14DA" w:rsidP="001D1718">
      <w:pPr>
        <w:rPr>
          <w:rFonts w:ascii="宋体" w:hAnsi="宋体" w:cs="Arial"/>
          <w:sz w:val="24"/>
          <w:lang w:eastAsia="zh-CN"/>
        </w:rPr>
      </w:pPr>
      <w:r>
        <w:rPr>
          <w:rFonts w:ascii="宋体" w:hAnsi="宋体" w:cs="Arial"/>
          <w:sz w:val="24"/>
          <w:lang w:eastAsia="zh-CN"/>
        </w:rPr>
        <w:pict>
          <v:shape id="图片 7" o:spid="_x0000_i1055" type="#_x0000_t75" style="width:397.5pt;height:51.75pt;visibility:visible;mso-wrap-style:square">
            <v:imagedata r:id="rId32" o:title=""/>
          </v:shape>
        </w:pict>
      </w:r>
    </w:p>
    <w:p w:rsidR="001D1718" w:rsidRPr="009E3B93" w:rsidRDefault="006B14DA" w:rsidP="001D1718">
      <w:pPr>
        <w:rPr>
          <w:rFonts w:ascii="宋体" w:hAnsi="宋体" w:cs="Arial"/>
          <w:sz w:val="24"/>
          <w:lang w:eastAsia="zh-CN"/>
        </w:rPr>
      </w:pPr>
      <w:r>
        <w:rPr>
          <w:rFonts w:ascii="宋体" w:hAnsi="宋体" w:cs="Arial"/>
          <w:sz w:val="24"/>
          <w:lang w:eastAsia="zh-CN"/>
        </w:rPr>
        <w:lastRenderedPageBreak/>
        <w:pict>
          <v:shape id="图片 8" o:spid="_x0000_i1056" type="#_x0000_t75" style="width:415.5pt;height:201pt;visibility:visible;mso-wrap-style:square">
            <v:imagedata r:id="rId33" o:title=""/>
          </v:shape>
        </w:pict>
      </w:r>
    </w:p>
    <w:p w:rsidR="001D1718" w:rsidRPr="009E3B93" w:rsidRDefault="006B14DA" w:rsidP="001D1718">
      <w:pPr>
        <w:rPr>
          <w:rFonts w:ascii="宋体" w:hAnsi="宋体" w:cs="Arial"/>
          <w:sz w:val="24"/>
          <w:lang w:eastAsia="zh-CN"/>
        </w:rPr>
      </w:pPr>
      <w:r>
        <w:rPr>
          <w:rFonts w:ascii="宋体" w:hAnsi="宋体" w:cs="Arial"/>
          <w:sz w:val="24"/>
          <w:lang w:eastAsia="zh-CN"/>
        </w:rPr>
        <w:pict>
          <v:shape id="_x0000_i1057" type="#_x0000_t75" style="width:468pt;height:81.75pt">
            <v:imagedata r:id="rId34" o:title="QQ截图20120813104158"/>
          </v:shape>
        </w:pict>
      </w:r>
    </w:p>
    <w:p w:rsidR="00DE542A" w:rsidRPr="009E3B93" w:rsidRDefault="00DE542A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此处，</w:t>
      </w:r>
      <w:r w:rsidR="00D009DD" w:rsidRPr="009E3B93">
        <w:rPr>
          <w:rFonts w:ascii="宋体" w:hAnsi="宋体" w:cs="Arial" w:hint="eastAsia"/>
          <w:sz w:val="24"/>
          <w:lang w:eastAsia="zh-CN"/>
        </w:rPr>
        <w:t>rs1_set，rs1_reset，</w:t>
      </w:r>
      <w:r w:rsidRPr="009E3B93">
        <w:rPr>
          <w:rFonts w:ascii="宋体" w:hAnsi="宋体" w:cs="Arial" w:hint="eastAsia"/>
          <w:sz w:val="24"/>
          <w:lang w:eastAsia="zh-CN"/>
        </w:rPr>
        <w:t>rs1_output均为bool量。</w:t>
      </w:r>
    </w:p>
    <w:p w:rsidR="00D009DD" w:rsidRPr="009E3B93" w:rsidRDefault="006164F3" w:rsidP="006164F3">
      <w:pPr>
        <w:pStyle w:val="ListParagraph"/>
        <w:ind w:left="0"/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2</w:t>
      </w:r>
      <w:r w:rsidR="001D1718" w:rsidRPr="009E3B93">
        <w:rPr>
          <w:rFonts w:ascii="宋体" w:hAnsi="宋体" w:cs="Arial" w:hint="eastAsia"/>
          <w:sz w:val="24"/>
          <w:szCs w:val="24"/>
        </w:rPr>
        <w:t>这个功能块里有三个变量，set，reset，q1.</w:t>
      </w:r>
    </w:p>
    <w:p w:rsidR="001D1718" w:rsidRPr="009E3B93" w:rsidRDefault="001D1718" w:rsidP="006164F3">
      <w:pPr>
        <w:pStyle w:val="ListParagraph"/>
        <w:ind w:left="0"/>
        <w:rPr>
          <w:rFonts w:ascii="宋体" w:hAnsi="宋体" w:cs="Arial"/>
          <w:sz w:val="24"/>
          <w:szCs w:val="24"/>
        </w:rPr>
      </w:pPr>
      <w:r w:rsidRPr="009E3B93">
        <w:rPr>
          <w:rFonts w:ascii="宋体" w:hAnsi="宋体" w:cs="Arial" w:hint="eastAsia"/>
          <w:sz w:val="24"/>
          <w:szCs w:val="24"/>
        </w:rPr>
        <w:t>该功能块的功能是，不论q1的值是多少，只要reset</w:t>
      </w:r>
      <w:r w:rsidR="00D009DD" w:rsidRPr="009E3B93">
        <w:rPr>
          <w:rFonts w:ascii="宋体" w:hAnsi="宋体" w:cs="Arial" w:hint="eastAsia"/>
          <w:sz w:val="24"/>
          <w:szCs w:val="24"/>
        </w:rPr>
        <w:t>置1</w:t>
      </w:r>
      <w:r w:rsidRPr="009E3B93">
        <w:rPr>
          <w:rFonts w:ascii="宋体" w:hAnsi="宋体" w:cs="Arial" w:hint="eastAsia"/>
          <w:sz w:val="24"/>
          <w:szCs w:val="24"/>
        </w:rPr>
        <w:t>，输出一定是0。实际执行情况如下，先</w:t>
      </w:r>
      <w:r w:rsidR="006B14DA">
        <w:rPr>
          <w:rFonts w:ascii="宋体" w:hAnsi="宋体" w:cs="Arial"/>
          <w:sz w:val="24"/>
          <w:szCs w:val="24"/>
        </w:rPr>
        <w:pict>
          <v:shape id="图片 22" o:spid="_x0000_i1058" type="#_x0000_t75" style="width:71.25pt;height:21pt;visibility:visible;mso-wrap-style:square">
            <v:imagedata r:id="rId22" o:title=""/>
          </v:shape>
        </w:pict>
      </w:r>
      <w:r w:rsidRPr="009E3B93">
        <w:rPr>
          <w:rFonts w:ascii="宋体" w:hAnsi="宋体" w:cs="Arial" w:hint="eastAsia"/>
          <w:sz w:val="24"/>
          <w:szCs w:val="24"/>
        </w:rPr>
        <w:t>得到下图</w:t>
      </w:r>
      <w:r w:rsidRPr="009E3B93">
        <w:rPr>
          <w:rFonts w:ascii="宋体" w:hAnsi="宋体" w:cs="Arial"/>
          <w:sz w:val="24"/>
          <w:szCs w:val="24"/>
        </w:rPr>
        <w:t xml:space="preserve"> </w:t>
      </w:r>
      <w:r w:rsidR="006B14DA">
        <w:rPr>
          <w:rFonts w:ascii="宋体" w:hAnsi="宋体" w:cs="Arial"/>
          <w:sz w:val="24"/>
          <w:szCs w:val="24"/>
        </w:rPr>
        <w:pict>
          <v:shape id="图片 19" o:spid="_x0000_i1059" type="#_x0000_t75" style="width:415.5pt;height:208.5pt;visibility:visible;mso-wrap-style:square">
            <v:imagedata r:id="rId35" o:title=""/>
          </v:shape>
        </w:pic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t>设set=false，reset=true，q1=true，根据上述判断，q1会被置为0</w:t>
      </w:r>
    </w:p>
    <w:p w:rsidR="001D1718" w:rsidRPr="009E3B93" w:rsidRDefault="001D1718" w:rsidP="001D1718">
      <w:pPr>
        <w:rPr>
          <w:rFonts w:ascii="宋体" w:hAnsi="宋体" w:cs="Arial"/>
          <w:sz w:val="24"/>
          <w:lang w:eastAsia="zh-CN"/>
        </w:rPr>
      </w:pPr>
      <w:r w:rsidRPr="009E3B93">
        <w:rPr>
          <w:rFonts w:ascii="宋体" w:hAnsi="宋体" w:cs="Arial" w:hint="eastAsia"/>
          <w:sz w:val="24"/>
          <w:lang w:eastAsia="zh-CN"/>
        </w:rPr>
        <w:lastRenderedPageBreak/>
        <w:t>3.点击</w:t>
      </w:r>
      <w:r w:rsidR="006B14DA">
        <w:rPr>
          <w:rFonts w:ascii="宋体" w:hAnsi="宋体" w:cs="Arial"/>
          <w:sz w:val="24"/>
          <w:lang w:eastAsia="zh-CN"/>
        </w:rPr>
        <w:pict>
          <v:shape id="图片 25" o:spid="_x0000_i1060" type="#_x0000_t75" style="width:57pt;height:20.25pt;visibility:visible;mso-wrap-style:square">
            <v:imagedata r:id="rId23" o:title=""/>
          </v:shape>
        </w:pict>
      </w:r>
      <w:r w:rsidRPr="009E3B93">
        <w:rPr>
          <w:rFonts w:ascii="宋体" w:hAnsi="宋体" w:cs="Arial" w:hint="eastAsia"/>
          <w:sz w:val="24"/>
          <w:lang w:eastAsia="zh-CN"/>
        </w:rPr>
        <w:t>程序运行，结果为：</w:t>
      </w:r>
      <w:r w:rsidR="006B14DA">
        <w:rPr>
          <w:rFonts w:ascii="宋体" w:hAnsi="宋体" w:cs="Arial"/>
          <w:sz w:val="24"/>
          <w:lang w:eastAsia="zh-CN"/>
        </w:rPr>
        <w:pict>
          <v:shape id="图片 28" o:spid="_x0000_i1061" type="#_x0000_t75" style="width:414.75pt;height:208.5pt;visibility:visible;mso-wrap-style:square">
            <v:imagedata r:id="rId36" o:title=""/>
          </v:shape>
        </w:pict>
      </w:r>
    </w:p>
    <w:p w:rsidR="006164F3" w:rsidRPr="009E3B93" w:rsidRDefault="001D1718" w:rsidP="006164F3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发现最后的output变成了false，运行正常。</w:t>
      </w:r>
      <w:bookmarkStart w:id="5" w:name="_Toc333317947"/>
    </w:p>
    <w:p w:rsidR="006164F3" w:rsidRPr="009E3B93" w:rsidRDefault="006164F3" w:rsidP="006164F3">
      <w:pPr>
        <w:rPr>
          <w:rFonts w:ascii="宋体" w:hAnsi="宋体"/>
          <w:sz w:val="24"/>
          <w:lang w:eastAsia="zh-CN"/>
        </w:rPr>
      </w:pPr>
    </w:p>
    <w:p w:rsidR="001D1718" w:rsidRPr="009E3B93" w:rsidRDefault="006164F3" w:rsidP="006164F3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二．</w:t>
      </w:r>
      <w:r w:rsidR="001D1718" w:rsidRPr="009E3B93">
        <w:rPr>
          <w:rFonts w:ascii="宋体" w:hAnsi="宋体" w:hint="eastAsia"/>
          <w:sz w:val="24"/>
          <w:lang w:eastAsia="zh-CN"/>
        </w:rPr>
        <w:t>CTD功能块</w:t>
      </w:r>
      <w:bookmarkEnd w:id="5"/>
    </w:p>
    <w:p w:rsidR="006164F3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功能块功能：当load置为1时，PV读取用户设置过的值，当load再次置为0时，计数器读取CD的脉冲，每一次上升沿就把PV的值减1，直到PV为0，此时Q置为</w:t>
      </w:r>
    </w:p>
    <w:p w:rsidR="006164F3" w:rsidRPr="009E3B93" w:rsidRDefault="006164F3" w:rsidP="006164F3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1</w:t>
      </w:r>
      <w:r w:rsidRPr="009E3B93">
        <w:rPr>
          <w:rFonts w:ascii="宋体" w:hAnsi="宋体"/>
          <w:sz w:val="24"/>
          <w:lang w:eastAsia="zh-CN"/>
        </w:rPr>
        <w:t>.</w:t>
      </w:r>
      <w:r w:rsidR="001D1718" w:rsidRPr="009E3B93">
        <w:rPr>
          <w:rFonts w:ascii="宋体" w:hAnsi="宋体" w:hint="eastAsia"/>
          <w:sz w:val="24"/>
          <w:lang w:eastAsia="zh-CN"/>
        </w:rPr>
        <w:t>在主程序接下去的地方按下F2并添加CTD功能块。</w:t>
      </w:r>
    </w:p>
    <w:p w:rsidR="001D1718" w:rsidRPr="009E3B93" w:rsidRDefault="006B14DA" w:rsidP="006164F3">
      <w:pPr>
        <w:ind w:left="360"/>
        <w:rPr>
          <w:rFonts w:ascii="宋体" w:hAnsi="宋体"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pict>
          <v:shape id="图片 36" o:spid="_x0000_i1062" type="#_x0000_t75" style="width:345.75pt;height:294pt;visibility:visible;mso-wrap-style:square">
            <v:imagedata r:id="rId37" o:title=""/>
          </v:shape>
        </w:pict>
      </w:r>
    </w:p>
    <w:p w:rsidR="001D1718" w:rsidRPr="009E3B93" w:rsidRDefault="006B14DA" w:rsidP="001D1718">
      <w:pPr>
        <w:rPr>
          <w:rFonts w:ascii="宋体" w:hAnsi="宋体"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lastRenderedPageBreak/>
        <w:pict>
          <v:shape id="图片 49" o:spid="_x0000_i1063" type="#_x0000_t75" style="width:400.5pt;height:3in;visibility:visible;mso-wrap-style:square">
            <v:imagedata r:id="rId38" o:title=""/>
          </v:shape>
        </w:pict>
      </w:r>
      <w:r>
        <w:rPr>
          <w:rFonts w:ascii="宋体" w:hAnsi="宋体"/>
          <w:noProof/>
          <w:sz w:val="24"/>
          <w:lang w:eastAsia="zh-CN"/>
        </w:rPr>
        <w:pict>
          <v:shape id="图片 50" o:spid="_x0000_i1064" type="#_x0000_t75" style="width:415.5pt;height:201pt;visibility:visible;mso-wrap-style:square">
            <v:imagedata r:id="rId39" o:title=""/>
          </v:shape>
        </w:pict>
      </w:r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这里我取名为c1.</w:t>
      </w:r>
    </w:p>
    <w:p w:rsidR="001D1718" w:rsidRPr="009E3B93" w:rsidRDefault="006B14DA" w:rsidP="001D1718">
      <w:pPr>
        <w:rPr>
          <w:rFonts w:ascii="宋体" w:hAnsi="宋体"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pict>
          <v:shape id="图片 53" o:spid="_x0000_i1065" type="#_x0000_t75" style="width:414.75pt;height:118.5pt;visibility:visible;mso-wrap-style:square">
            <v:imagedata r:id="rId40" o:title=""/>
          </v:shape>
        </w:pict>
      </w:r>
    </w:p>
    <w:p w:rsidR="001D1718" w:rsidRPr="009E3B93" w:rsidRDefault="001D1718" w:rsidP="001D1718">
      <w:pPr>
        <w:rPr>
          <w:rFonts w:ascii="宋体" w:hAnsi="宋体"/>
          <w:sz w:val="24"/>
        </w:rPr>
      </w:pPr>
      <w:r w:rsidRPr="009E3B93">
        <w:rPr>
          <w:rFonts w:ascii="宋体" w:hAnsi="宋体" w:hint="eastAsia"/>
          <w:sz w:val="24"/>
          <w:lang w:eastAsia="zh-CN"/>
        </w:rPr>
        <w:t>此处c1</w:t>
      </w:r>
      <w:r w:rsidRPr="009E3B93">
        <w:rPr>
          <w:rFonts w:ascii="宋体" w:hAnsi="宋体" w:hint="eastAsia"/>
          <w:sz w:val="24"/>
        </w:rPr>
        <w:t>_count,c1_load,c1_output,均为bool型。</w:t>
      </w:r>
      <w:r w:rsidRPr="009E3B93">
        <w:rPr>
          <w:rFonts w:ascii="宋体" w:hAnsi="宋体"/>
          <w:sz w:val="24"/>
        </w:rPr>
        <w:t>C</w:t>
      </w:r>
      <w:r w:rsidRPr="009E3B93">
        <w:rPr>
          <w:rFonts w:ascii="宋体" w:hAnsi="宋体" w:hint="eastAsia"/>
          <w:sz w:val="24"/>
        </w:rPr>
        <w:t>1_current为word型。</w:t>
      </w:r>
    </w:p>
    <w:p w:rsidR="006164F3" w:rsidRPr="009E3B93" w:rsidRDefault="006164F3" w:rsidP="001D1718">
      <w:pPr>
        <w:rPr>
          <w:rFonts w:ascii="宋体" w:hAnsi="宋体"/>
          <w:sz w:val="24"/>
        </w:rPr>
      </w:pPr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2.点击</w:t>
      </w:r>
      <w:r w:rsidR="006B14DA">
        <w:rPr>
          <w:rFonts w:ascii="宋体" w:hAnsi="宋体"/>
          <w:noProof/>
          <w:sz w:val="24"/>
          <w:lang w:eastAsia="zh-CN"/>
        </w:rPr>
        <w:pict>
          <v:shape id="图片 54" o:spid="_x0000_i1066" type="#_x0000_t75" style="width:71.25pt;height:21pt;visibility:visible;mso-wrap-style:square">
            <v:imagedata r:id="rId22" o:title=""/>
          </v:shape>
        </w:pict>
      </w:r>
      <w:r w:rsidRPr="009E3B93">
        <w:rPr>
          <w:rFonts w:ascii="宋体" w:hAnsi="宋体" w:hint="eastAsia"/>
          <w:sz w:val="24"/>
          <w:lang w:eastAsia="zh-CN"/>
        </w:rPr>
        <w:t>，再</w:t>
      </w:r>
      <w:r w:rsidR="006B14DA">
        <w:rPr>
          <w:rFonts w:ascii="宋体" w:hAnsi="宋体"/>
          <w:noProof/>
          <w:sz w:val="24"/>
          <w:lang w:eastAsia="zh-CN"/>
        </w:rPr>
        <w:pict>
          <v:shape id="图片 55" o:spid="_x0000_i1067" type="#_x0000_t75" style="width:57pt;height:20.25pt;visibility:visible;mso-wrap-style:square">
            <v:imagedata r:id="rId23" o:title=""/>
          </v:shape>
        </w:pict>
      </w:r>
      <w:r w:rsidR="006B14DA">
        <w:rPr>
          <w:rFonts w:ascii="宋体" w:hAnsi="宋体"/>
          <w:noProof/>
          <w:sz w:val="24"/>
          <w:lang w:eastAsia="zh-CN"/>
        </w:rPr>
        <w:lastRenderedPageBreak/>
        <w:pict>
          <v:shape id="图片 56" o:spid="_x0000_i1068" type="#_x0000_t75" style="width:445.5pt;height:162.75pt;visibility:visible;mso-wrap-style:square">
            <v:imagedata r:id="rId41" o:title=""/>
          </v:shape>
        </w:pict>
      </w:r>
      <w:r w:rsidR="006B14DA">
        <w:rPr>
          <w:rFonts w:ascii="宋体" w:hAnsi="宋体"/>
          <w:noProof/>
          <w:sz w:val="24"/>
          <w:lang w:eastAsia="zh-CN"/>
        </w:rPr>
        <w:pict>
          <v:shape id="图片 57" o:spid="_x0000_i1069" type="#_x0000_t75" style="width:474pt;height:178.5pt;visibility:visible;mso-wrap-style:square">
            <v:imagedata r:id="rId42" o:title=""/>
          </v:shape>
        </w:pict>
      </w:r>
      <w:r w:rsidR="006B14DA">
        <w:rPr>
          <w:rFonts w:ascii="宋体" w:hAnsi="宋体"/>
          <w:noProof/>
          <w:sz w:val="24"/>
          <w:lang w:eastAsia="zh-CN"/>
        </w:rPr>
        <w:pict>
          <v:shape id="图片 63" o:spid="_x0000_i1070" type="#_x0000_t75" style="width:474pt;height:129.75pt;visibility:visible;mso-wrap-style:square">
            <v:imagedata r:id="rId43" o:title=""/>
          </v:shape>
        </w:pict>
      </w:r>
    </w:p>
    <w:p w:rsidR="006164F3" w:rsidRPr="009E3B93" w:rsidRDefault="001D1718" w:rsidP="006164F3">
      <w:pPr>
        <w:ind w:firstLineChars="150" w:firstLine="360"/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 xml:space="preserve">由上图可知，与CTD功能块的功能相符。 </w:t>
      </w:r>
      <w:bookmarkStart w:id="6" w:name="_Toc333317948"/>
    </w:p>
    <w:p w:rsidR="006164F3" w:rsidRPr="009E3B93" w:rsidRDefault="006164F3" w:rsidP="006164F3">
      <w:pPr>
        <w:rPr>
          <w:rFonts w:ascii="宋体" w:hAnsi="宋体"/>
          <w:sz w:val="24"/>
          <w:lang w:eastAsia="zh-CN"/>
        </w:rPr>
      </w:pPr>
    </w:p>
    <w:p w:rsidR="001D1718" w:rsidRPr="009E3B93" w:rsidRDefault="006164F3" w:rsidP="006164F3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三．</w:t>
      </w:r>
      <w:r w:rsidR="001D1718" w:rsidRPr="009E3B93">
        <w:rPr>
          <w:rFonts w:ascii="宋体" w:hAnsi="宋体" w:hint="eastAsia"/>
          <w:sz w:val="24"/>
          <w:lang w:eastAsia="zh-CN"/>
        </w:rPr>
        <w:t>TON功能块</w:t>
      </w:r>
      <w:bookmarkEnd w:id="6"/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功能块功能：当输入为高电平时，计时器开始计时，CV表示计时器计时的当前值，而PV则是计时的目标值，当CV的值等于PV的值时，输出置1。</w:t>
      </w:r>
    </w:p>
    <w:p w:rsidR="006164F3" w:rsidRPr="009E3B93" w:rsidRDefault="006164F3" w:rsidP="006164F3">
      <w:pPr>
        <w:rPr>
          <w:rFonts w:ascii="宋体" w:hAnsi="宋体"/>
          <w:noProof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lastRenderedPageBreak/>
        <w:t>1</w:t>
      </w:r>
      <w:r w:rsidRPr="009E3B93">
        <w:rPr>
          <w:rFonts w:ascii="宋体" w:hAnsi="宋体"/>
          <w:sz w:val="24"/>
          <w:lang w:eastAsia="zh-CN"/>
        </w:rPr>
        <w:t>.</w:t>
      </w:r>
      <w:r w:rsidR="001D1718" w:rsidRPr="009E3B93">
        <w:rPr>
          <w:rFonts w:ascii="宋体" w:hAnsi="宋体" w:hint="eastAsia"/>
          <w:sz w:val="24"/>
          <w:lang w:eastAsia="zh-CN"/>
        </w:rPr>
        <w:t>在主程序接下去的地方按下F2并添加TON功能块。</w:t>
      </w:r>
      <w:r w:rsidR="007805B9">
        <w:rPr>
          <w:rFonts w:ascii="宋体" w:hAnsi="宋体"/>
          <w:noProof/>
          <w:sz w:val="24"/>
          <w:lang w:eastAsia="zh-CN"/>
        </w:rPr>
        <w:pict>
          <v:shape id="图片 60" o:spid="_x0000_i1071" type="#_x0000_t75" style="width:415.5pt;height:353.25pt;visibility:visible;mso-wrap-style:square">
            <v:imagedata r:id="rId44" o:title=""/>
          </v:shape>
        </w:pict>
      </w:r>
    </w:p>
    <w:p w:rsidR="006164F3" w:rsidRPr="009E3B93" w:rsidRDefault="007805B9" w:rsidP="006164F3">
      <w:pPr>
        <w:rPr>
          <w:rFonts w:ascii="宋体" w:hAnsi="宋体"/>
          <w:noProof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pict>
          <v:shape id="图片 61" o:spid="_x0000_i1072" type="#_x0000_t75" style="width:400.5pt;height:3in;visibility:visible;mso-wrap-style:square">
            <v:imagedata r:id="rId45" o:title=""/>
          </v:shape>
        </w:pict>
      </w:r>
    </w:p>
    <w:p w:rsidR="001D1718" w:rsidRPr="009E3B93" w:rsidRDefault="007805B9" w:rsidP="006164F3">
      <w:pPr>
        <w:rPr>
          <w:rFonts w:ascii="宋体" w:hAnsi="宋体"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lastRenderedPageBreak/>
        <w:pict>
          <v:shape id="图片 62" o:spid="_x0000_i1073" type="#_x0000_t75" style="width:415.5pt;height:201pt;visibility:visible;mso-wrap-style:square">
            <v:imagedata r:id="rId46" o:title=""/>
          </v:shape>
        </w:pict>
      </w:r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这里我取名为t1</w:t>
      </w:r>
    </w:p>
    <w:p w:rsidR="001D1718" w:rsidRPr="009E3B93" w:rsidRDefault="007805B9" w:rsidP="001D1718">
      <w:pPr>
        <w:rPr>
          <w:rFonts w:ascii="宋体" w:hAnsi="宋体"/>
          <w:sz w:val="24"/>
          <w:lang w:eastAsia="zh-CN"/>
        </w:rPr>
      </w:pPr>
      <w:r>
        <w:rPr>
          <w:rFonts w:ascii="宋体" w:hAnsi="宋体"/>
          <w:noProof/>
          <w:sz w:val="24"/>
          <w:lang w:eastAsia="zh-CN"/>
        </w:rPr>
        <w:pict>
          <v:shape id="图片 64" o:spid="_x0000_i1074" type="#_x0000_t75" style="width:415.5pt;height:90.75pt;visibility:visible;mso-wrap-style:square">
            <v:imagedata r:id="rId47" o:title=""/>
          </v:shape>
        </w:pict>
      </w:r>
    </w:p>
    <w:p w:rsidR="001D1718" w:rsidRPr="009E3B93" w:rsidRDefault="001D1718" w:rsidP="001D1718">
      <w:pPr>
        <w:rPr>
          <w:rFonts w:ascii="宋体" w:hAnsi="宋体"/>
          <w:sz w:val="24"/>
        </w:rPr>
      </w:pPr>
      <w:r w:rsidRPr="009E3B93">
        <w:rPr>
          <w:rFonts w:ascii="宋体" w:hAnsi="宋体" w:hint="eastAsia"/>
          <w:sz w:val="24"/>
          <w:lang w:eastAsia="zh-CN"/>
        </w:rPr>
        <w:t>此处t1_timer,t1_outp</w:t>
      </w:r>
      <w:r w:rsidRPr="009E3B93">
        <w:rPr>
          <w:rFonts w:ascii="宋体" w:hAnsi="宋体" w:hint="eastAsia"/>
          <w:sz w:val="24"/>
        </w:rPr>
        <w:t>ut为bool量，t1_current为time量</w:t>
      </w:r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2.点击</w:t>
      </w:r>
      <w:r w:rsidR="006B14DA">
        <w:rPr>
          <w:rFonts w:ascii="宋体" w:hAnsi="宋体"/>
          <w:noProof/>
          <w:sz w:val="24"/>
          <w:lang w:eastAsia="zh-CN"/>
        </w:rPr>
        <w:pict>
          <v:shape id="图片 65" o:spid="_x0000_i1075" type="#_x0000_t75" style="width:71.25pt;height:21pt;visibility:visible;mso-wrap-style:square">
            <v:imagedata r:id="rId22" o:title=""/>
          </v:shape>
        </w:pict>
      </w:r>
      <w:r w:rsidRPr="009E3B93">
        <w:rPr>
          <w:rFonts w:ascii="宋体" w:hAnsi="宋体" w:hint="eastAsia"/>
          <w:sz w:val="24"/>
          <w:lang w:eastAsia="zh-CN"/>
        </w:rPr>
        <w:t>并</w:t>
      </w:r>
      <w:r w:rsidR="006B14DA">
        <w:rPr>
          <w:rFonts w:ascii="宋体" w:hAnsi="宋体"/>
          <w:noProof/>
          <w:sz w:val="24"/>
          <w:lang w:eastAsia="zh-CN"/>
        </w:rPr>
        <w:pict>
          <v:shape id="图片 66" o:spid="_x0000_i1076" type="#_x0000_t75" style="width:57pt;height:20.25pt;visibility:visible;mso-wrap-style:square">
            <v:imagedata r:id="rId23" o:title=""/>
          </v:shape>
        </w:pict>
      </w:r>
      <w:r w:rsidRPr="009E3B93">
        <w:rPr>
          <w:rFonts w:ascii="宋体" w:hAnsi="宋体" w:hint="eastAsia"/>
          <w:sz w:val="24"/>
          <w:lang w:eastAsia="zh-CN"/>
        </w:rPr>
        <w:t>查看程序运行情况，部分如图：</w:t>
      </w:r>
      <w:r w:rsidR="006B14DA">
        <w:rPr>
          <w:rFonts w:ascii="宋体" w:hAnsi="宋体"/>
          <w:noProof/>
          <w:sz w:val="24"/>
          <w:lang w:eastAsia="zh-CN"/>
        </w:rPr>
        <w:pict>
          <v:shape id="图片 67" o:spid="_x0000_i1077" type="#_x0000_t75" style="width:492pt;height:126.75pt;visibility:visible;mso-wrap-style:square">
            <v:imagedata r:id="rId48" o:title=""/>
          </v:shape>
        </w:pict>
      </w:r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上图可以看见t1的当前情况，我们将t1_timer的值改为true，结果为</w:t>
      </w:r>
      <w:r w:rsidR="006B14DA">
        <w:rPr>
          <w:rFonts w:ascii="宋体" w:hAnsi="宋体"/>
          <w:noProof/>
          <w:sz w:val="24"/>
          <w:lang w:eastAsia="zh-CN"/>
        </w:rPr>
        <w:pict>
          <v:shape id="图片 68" o:spid="_x0000_i1078" type="#_x0000_t75" style="width:492pt;height:123pt;visibility:visible;mso-wrap-style:square">
            <v:imagedata r:id="rId49" o:title=""/>
          </v:shape>
        </w:pict>
      </w:r>
    </w:p>
    <w:p w:rsidR="006164F3" w:rsidRPr="009E3B93" w:rsidRDefault="001D1718" w:rsidP="006164F3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可见，当t1_cunrrent=3s时，Q被置为1。</w:t>
      </w:r>
      <w:bookmarkStart w:id="7" w:name="_Toc333317949"/>
    </w:p>
    <w:p w:rsidR="006164F3" w:rsidRPr="009E3B93" w:rsidRDefault="006164F3" w:rsidP="006164F3">
      <w:pPr>
        <w:rPr>
          <w:rFonts w:ascii="宋体" w:hAnsi="宋体"/>
          <w:sz w:val="24"/>
          <w:lang w:eastAsia="zh-CN"/>
        </w:rPr>
      </w:pPr>
    </w:p>
    <w:p w:rsidR="001D1718" w:rsidRPr="009E3B93" w:rsidRDefault="006164F3" w:rsidP="006164F3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lastRenderedPageBreak/>
        <w:t>四．</w:t>
      </w:r>
      <w:r w:rsidR="001D1718" w:rsidRPr="009E3B93">
        <w:rPr>
          <w:rFonts w:ascii="宋体" w:hAnsi="宋体" w:hint="eastAsia"/>
          <w:sz w:val="24"/>
          <w:lang w:eastAsia="zh-CN"/>
        </w:rPr>
        <w:t>F-TRIG功能块</w:t>
      </w:r>
      <w:bookmarkEnd w:id="7"/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功能块功能：当输入产生一个下降沿，那么在接下来的一个周期内，输出将保持为1。</w:t>
      </w:r>
    </w:p>
    <w:p w:rsidR="006164F3" w:rsidRPr="009E3B93" w:rsidRDefault="00CB2EF4" w:rsidP="00CB2EF4">
      <w:pPr>
        <w:pStyle w:val="ListParagraph"/>
        <w:ind w:left="0"/>
        <w:rPr>
          <w:rFonts w:ascii="宋体" w:hAnsi="宋体"/>
          <w:noProof/>
          <w:sz w:val="24"/>
          <w:szCs w:val="24"/>
        </w:rPr>
      </w:pPr>
      <w:r w:rsidRPr="009E3B93">
        <w:rPr>
          <w:rFonts w:ascii="宋体" w:hAnsi="宋体" w:hint="eastAsia"/>
          <w:sz w:val="24"/>
          <w:szCs w:val="24"/>
        </w:rPr>
        <w:t>1</w:t>
      </w:r>
      <w:r w:rsidRPr="009E3B93">
        <w:rPr>
          <w:rFonts w:ascii="宋体" w:hAnsi="宋体"/>
          <w:sz w:val="24"/>
          <w:szCs w:val="24"/>
        </w:rPr>
        <w:t>.</w:t>
      </w:r>
      <w:r w:rsidR="001D1718" w:rsidRPr="009E3B93">
        <w:rPr>
          <w:rFonts w:ascii="宋体" w:hAnsi="宋体" w:hint="eastAsia"/>
          <w:sz w:val="24"/>
          <w:szCs w:val="24"/>
        </w:rPr>
        <w:t>在主程序接下去的地方按下F2并添加F-TRIG功能块。</w:t>
      </w:r>
    </w:p>
    <w:p w:rsidR="006164F3" w:rsidRPr="009E3B93" w:rsidRDefault="006B14DA" w:rsidP="006164F3">
      <w:pPr>
        <w:pStyle w:val="ListParagraph"/>
        <w:ind w:left="0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pict>
          <v:shape id="图片 69" o:spid="_x0000_i1079" type="#_x0000_t75" style="width:415.5pt;height:353.25pt;visibility:visible;mso-wrap-style:square">
            <v:imagedata r:id="rId50" o:title=""/>
          </v:shape>
        </w:pict>
      </w:r>
    </w:p>
    <w:p w:rsidR="00CB2EF4" w:rsidRPr="009E3B93" w:rsidRDefault="006B14DA" w:rsidP="006164F3">
      <w:pPr>
        <w:pStyle w:val="ListParagraph"/>
        <w:ind w:left="0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pict>
          <v:shape id="图片 70" o:spid="_x0000_i1080" type="#_x0000_t75" style="width:400.5pt;height:3in;visibility:visible;mso-wrap-style:square">
            <v:imagedata r:id="rId51" o:title=""/>
          </v:shape>
        </w:pict>
      </w:r>
    </w:p>
    <w:p w:rsidR="001D1718" w:rsidRPr="009E3B93" w:rsidRDefault="006B14DA" w:rsidP="006164F3">
      <w:pPr>
        <w:pStyle w:val="ListParagraph"/>
        <w:ind w:left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pict>
          <v:shape id="图片 71" o:spid="_x0000_i1081" type="#_x0000_t75" style="width:415.5pt;height:201pt;visibility:visible;mso-wrap-style:square">
            <v:imagedata r:id="rId52" o:title=""/>
          </v:shape>
        </w:pict>
      </w:r>
    </w:p>
    <w:p w:rsidR="001D1718" w:rsidRPr="009E3B93" w:rsidRDefault="001D1718" w:rsidP="001D1718">
      <w:pPr>
        <w:rPr>
          <w:rFonts w:ascii="宋体" w:hAnsi="宋体"/>
          <w:sz w:val="24"/>
          <w:lang w:eastAsia="zh-CN"/>
        </w:rPr>
      </w:pPr>
      <w:r w:rsidRPr="009E3B93">
        <w:rPr>
          <w:rFonts w:ascii="宋体" w:hAnsi="宋体" w:hint="eastAsia"/>
          <w:sz w:val="24"/>
          <w:lang w:eastAsia="zh-CN"/>
        </w:rPr>
        <w:t>这里我取名为TRIG1</w:t>
      </w:r>
      <w:r w:rsidR="006B14DA">
        <w:rPr>
          <w:rFonts w:ascii="宋体" w:hAnsi="宋体"/>
          <w:noProof/>
          <w:sz w:val="24"/>
          <w:lang w:eastAsia="zh-CN"/>
        </w:rPr>
        <w:pict>
          <v:shape id="图片 9" o:spid="_x0000_i1082" type="#_x0000_t75" style="width:235.5pt;height:27.75pt;visibility:visible;mso-wrap-style:square">
            <v:imagedata r:id="rId53" o:title=""/>
          </v:shape>
        </w:pict>
      </w:r>
    </w:p>
    <w:p w:rsidR="0072474A" w:rsidRPr="009E3B93" w:rsidRDefault="001D1718" w:rsidP="0079608E">
      <w:pPr>
        <w:rPr>
          <w:rFonts w:ascii="宋体" w:hAnsi="宋体"/>
          <w:sz w:val="24"/>
        </w:rPr>
      </w:pPr>
      <w:r w:rsidRPr="009E3B93">
        <w:rPr>
          <w:rFonts w:ascii="宋体" w:hAnsi="宋体" w:hint="eastAsia"/>
          <w:sz w:val="24"/>
        </w:rPr>
        <w:t>此处，trig1_clk,trig1_output均为bool量。</w:t>
      </w:r>
    </w:p>
    <w:sectPr w:rsidR="0072474A" w:rsidRPr="009E3B93" w:rsidSect="000E164D">
      <w:headerReference w:type="even" r:id="rId54"/>
      <w:headerReference w:type="default" r:id="rId55"/>
      <w:footerReference w:type="even" r:id="rId56"/>
      <w:footerReference w:type="default" r:id="rId5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4DA" w:rsidRDefault="006B14DA">
      <w:r>
        <w:separator/>
      </w:r>
    </w:p>
  </w:endnote>
  <w:endnote w:type="continuationSeparator" w:id="0">
    <w:p w:rsidR="006B14DA" w:rsidRDefault="006B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2F2" w:rsidRDefault="00F432F2" w:rsidP="00644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32F2" w:rsidRDefault="00F432F2" w:rsidP="000E16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2F2" w:rsidRDefault="00F432F2" w:rsidP="00644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05B9">
      <w:rPr>
        <w:rStyle w:val="PageNumber"/>
        <w:noProof/>
      </w:rPr>
      <w:t>1</w:t>
    </w:r>
    <w:r>
      <w:rPr>
        <w:rStyle w:val="PageNumber"/>
      </w:rPr>
      <w:fldChar w:fldCharType="end"/>
    </w:r>
  </w:p>
  <w:p w:rsidR="00F432F2" w:rsidRPr="004817D4" w:rsidRDefault="00F432F2" w:rsidP="000E164D">
    <w:pPr>
      <w:pStyle w:val="Footer"/>
      <w:ind w:right="360"/>
      <w:rPr>
        <w:i/>
        <w:iCs/>
        <w:sz w:val="16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4DA" w:rsidRDefault="006B14DA">
      <w:r>
        <w:separator/>
      </w:r>
    </w:p>
  </w:footnote>
  <w:footnote w:type="continuationSeparator" w:id="0">
    <w:p w:rsidR="006B14DA" w:rsidRDefault="006B1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2F2" w:rsidRDefault="00F432F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32F2" w:rsidRDefault="00F432F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2F2" w:rsidRDefault="00F432F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FC4"/>
    <w:multiLevelType w:val="hybridMultilevel"/>
    <w:tmpl w:val="7A9C3C54"/>
    <w:lvl w:ilvl="0" w:tplc="FACC2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8D6EFF"/>
    <w:multiLevelType w:val="hybridMultilevel"/>
    <w:tmpl w:val="AB28B250"/>
    <w:lvl w:ilvl="0" w:tplc="48B6E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64C84"/>
    <w:multiLevelType w:val="hybridMultilevel"/>
    <w:tmpl w:val="EE5AA898"/>
    <w:lvl w:ilvl="0" w:tplc="0450E514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01207"/>
    <w:multiLevelType w:val="hybridMultilevel"/>
    <w:tmpl w:val="4C5E48DE"/>
    <w:lvl w:ilvl="0" w:tplc="13DC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92534"/>
    <w:multiLevelType w:val="hybridMultilevel"/>
    <w:tmpl w:val="858CB62A"/>
    <w:lvl w:ilvl="0" w:tplc="10AC179E">
      <w:start w:val="4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7B0A24"/>
    <w:multiLevelType w:val="hybridMultilevel"/>
    <w:tmpl w:val="FD763090"/>
    <w:lvl w:ilvl="0" w:tplc="1F7C53D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FC2A2F"/>
    <w:multiLevelType w:val="hybridMultilevel"/>
    <w:tmpl w:val="3BDE283C"/>
    <w:lvl w:ilvl="0" w:tplc="17325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252B5D"/>
    <w:multiLevelType w:val="hybridMultilevel"/>
    <w:tmpl w:val="EB8E461E"/>
    <w:lvl w:ilvl="0" w:tplc="5A1C4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7457EF"/>
    <w:multiLevelType w:val="hybridMultilevel"/>
    <w:tmpl w:val="E79AA156"/>
    <w:lvl w:ilvl="0" w:tplc="E15C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D06DD3"/>
    <w:multiLevelType w:val="hybridMultilevel"/>
    <w:tmpl w:val="4C9EC91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F27126"/>
    <w:multiLevelType w:val="hybridMultilevel"/>
    <w:tmpl w:val="92B82D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4C6484"/>
    <w:multiLevelType w:val="hybridMultilevel"/>
    <w:tmpl w:val="3AD4610E"/>
    <w:lvl w:ilvl="0" w:tplc="3FF8A076">
      <w:start w:val="1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5B5774"/>
    <w:multiLevelType w:val="hybridMultilevel"/>
    <w:tmpl w:val="B2028CB6"/>
    <w:lvl w:ilvl="0" w:tplc="AA32D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856342"/>
    <w:multiLevelType w:val="hybridMultilevel"/>
    <w:tmpl w:val="88908F88"/>
    <w:lvl w:ilvl="0" w:tplc="799AA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A57BBD"/>
    <w:multiLevelType w:val="hybridMultilevel"/>
    <w:tmpl w:val="8254786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F25779"/>
    <w:multiLevelType w:val="hybridMultilevel"/>
    <w:tmpl w:val="9F6C71F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196CDD"/>
    <w:multiLevelType w:val="hybridMultilevel"/>
    <w:tmpl w:val="32CAE354"/>
    <w:lvl w:ilvl="0" w:tplc="76644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4E7AC8"/>
    <w:multiLevelType w:val="hybridMultilevel"/>
    <w:tmpl w:val="2E06F368"/>
    <w:lvl w:ilvl="0" w:tplc="663EC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F53443"/>
    <w:multiLevelType w:val="hybridMultilevel"/>
    <w:tmpl w:val="F668AE02"/>
    <w:lvl w:ilvl="0" w:tplc="D764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5C1A2F"/>
    <w:multiLevelType w:val="hybridMultilevel"/>
    <w:tmpl w:val="26B087D8"/>
    <w:lvl w:ilvl="0" w:tplc="8072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14"/>
  </w:num>
  <w:num w:numId="9">
    <w:abstractNumId w:val="15"/>
  </w:num>
  <w:num w:numId="10">
    <w:abstractNumId w:val="9"/>
  </w:num>
  <w:num w:numId="11">
    <w:abstractNumId w:val="5"/>
  </w:num>
  <w:num w:numId="12">
    <w:abstractNumId w:val="11"/>
  </w:num>
  <w:num w:numId="13">
    <w:abstractNumId w:val="17"/>
  </w:num>
  <w:num w:numId="14">
    <w:abstractNumId w:val="16"/>
  </w:num>
  <w:num w:numId="15">
    <w:abstractNumId w:val="13"/>
  </w:num>
  <w:num w:numId="16">
    <w:abstractNumId w:val="3"/>
  </w:num>
  <w:num w:numId="17">
    <w:abstractNumId w:val="19"/>
  </w:num>
  <w:num w:numId="18">
    <w:abstractNumId w:val="12"/>
  </w:num>
  <w:num w:numId="19">
    <w:abstractNumId w:val="0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1D61"/>
    <w:rsid w:val="00004058"/>
    <w:rsid w:val="000137B7"/>
    <w:rsid w:val="000421BC"/>
    <w:rsid w:val="00067ACE"/>
    <w:rsid w:val="000B1B3F"/>
    <w:rsid w:val="000B5668"/>
    <w:rsid w:val="000C70E0"/>
    <w:rsid w:val="000E164D"/>
    <w:rsid w:val="000E27E9"/>
    <w:rsid w:val="000E7C07"/>
    <w:rsid w:val="00101E37"/>
    <w:rsid w:val="00134C14"/>
    <w:rsid w:val="00137ED8"/>
    <w:rsid w:val="001424FB"/>
    <w:rsid w:val="001443BF"/>
    <w:rsid w:val="0015321D"/>
    <w:rsid w:val="00165CC4"/>
    <w:rsid w:val="001674B2"/>
    <w:rsid w:val="00174BE2"/>
    <w:rsid w:val="001773D6"/>
    <w:rsid w:val="001C1BCB"/>
    <w:rsid w:val="001C4E9F"/>
    <w:rsid w:val="001D11EC"/>
    <w:rsid w:val="001D1718"/>
    <w:rsid w:val="001D1D4B"/>
    <w:rsid w:val="001D789E"/>
    <w:rsid w:val="001F01B6"/>
    <w:rsid w:val="001F6FC5"/>
    <w:rsid w:val="001F74A8"/>
    <w:rsid w:val="002210D4"/>
    <w:rsid w:val="00225FB1"/>
    <w:rsid w:val="00234AF8"/>
    <w:rsid w:val="00237A64"/>
    <w:rsid w:val="00246E62"/>
    <w:rsid w:val="00251711"/>
    <w:rsid w:val="00253867"/>
    <w:rsid w:val="002577BB"/>
    <w:rsid w:val="00260676"/>
    <w:rsid w:val="00265CBE"/>
    <w:rsid w:val="00267A58"/>
    <w:rsid w:val="00272F6C"/>
    <w:rsid w:val="002B46EA"/>
    <w:rsid w:val="002B770E"/>
    <w:rsid w:val="002C5764"/>
    <w:rsid w:val="002D756D"/>
    <w:rsid w:val="002E3505"/>
    <w:rsid w:val="003009AF"/>
    <w:rsid w:val="00302B6E"/>
    <w:rsid w:val="00302BCC"/>
    <w:rsid w:val="00322DD5"/>
    <w:rsid w:val="00335376"/>
    <w:rsid w:val="00352044"/>
    <w:rsid w:val="00390A4C"/>
    <w:rsid w:val="00396B2D"/>
    <w:rsid w:val="003A2A96"/>
    <w:rsid w:val="003A2C67"/>
    <w:rsid w:val="003B17B2"/>
    <w:rsid w:val="003C7B3B"/>
    <w:rsid w:val="003D1B83"/>
    <w:rsid w:val="003D53B9"/>
    <w:rsid w:val="003F4429"/>
    <w:rsid w:val="00406C5E"/>
    <w:rsid w:val="00416824"/>
    <w:rsid w:val="00421C7F"/>
    <w:rsid w:val="00432318"/>
    <w:rsid w:val="00437B54"/>
    <w:rsid w:val="00454CFE"/>
    <w:rsid w:val="0046684D"/>
    <w:rsid w:val="00475A53"/>
    <w:rsid w:val="004817D4"/>
    <w:rsid w:val="004818AC"/>
    <w:rsid w:val="00494FB0"/>
    <w:rsid w:val="004A0EED"/>
    <w:rsid w:val="004A3FD2"/>
    <w:rsid w:val="004C50C4"/>
    <w:rsid w:val="004C5131"/>
    <w:rsid w:val="004D21E4"/>
    <w:rsid w:val="004E3D0A"/>
    <w:rsid w:val="0051534B"/>
    <w:rsid w:val="0051558F"/>
    <w:rsid w:val="00532D15"/>
    <w:rsid w:val="00535636"/>
    <w:rsid w:val="00551E0A"/>
    <w:rsid w:val="00562361"/>
    <w:rsid w:val="005657F0"/>
    <w:rsid w:val="00576D33"/>
    <w:rsid w:val="0058444C"/>
    <w:rsid w:val="00585C13"/>
    <w:rsid w:val="00590332"/>
    <w:rsid w:val="00595143"/>
    <w:rsid w:val="0059696A"/>
    <w:rsid w:val="005A1859"/>
    <w:rsid w:val="005B3335"/>
    <w:rsid w:val="005C0410"/>
    <w:rsid w:val="005C0EAF"/>
    <w:rsid w:val="005D1D61"/>
    <w:rsid w:val="005D56DE"/>
    <w:rsid w:val="005D5A5A"/>
    <w:rsid w:val="005F19D3"/>
    <w:rsid w:val="005F32F3"/>
    <w:rsid w:val="005F458F"/>
    <w:rsid w:val="005F5DFE"/>
    <w:rsid w:val="0061011B"/>
    <w:rsid w:val="006145F5"/>
    <w:rsid w:val="006164F3"/>
    <w:rsid w:val="006219E6"/>
    <w:rsid w:val="006255E6"/>
    <w:rsid w:val="006318ED"/>
    <w:rsid w:val="00643761"/>
    <w:rsid w:val="0064404E"/>
    <w:rsid w:val="00651D75"/>
    <w:rsid w:val="00661F3D"/>
    <w:rsid w:val="006838BD"/>
    <w:rsid w:val="0068461A"/>
    <w:rsid w:val="00693CEE"/>
    <w:rsid w:val="006A1DA3"/>
    <w:rsid w:val="006A7F9B"/>
    <w:rsid w:val="006B14DA"/>
    <w:rsid w:val="006B6C15"/>
    <w:rsid w:val="006D7979"/>
    <w:rsid w:val="007047BB"/>
    <w:rsid w:val="00713C01"/>
    <w:rsid w:val="00715702"/>
    <w:rsid w:val="00723074"/>
    <w:rsid w:val="0072474A"/>
    <w:rsid w:val="007254F4"/>
    <w:rsid w:val="0074329F"/>
    <w:rsid w:val="00755ADE"/>
    <w:rsid w:val="00771CD8"/>
    <w:rsid w:val="0077435F"/>
    <w:rsid w:val="007805B9"/>
    <w:rsid w:val="00790CAB"/>
    <w:rsid w:val="0079608E"/>
    <w:rsid w:val="007B70EC"/>
    <w:rsid w:val="007C68F3"/>
    <w:rsid w:val="007D0A69"/>
    <w:rsid w:val="007D304B"/>
    <w:rsid w:val="007D7890"/>
    <w:rsid w:val="0080076D"/>
    <w:rsid w:val="00822F58"/>
    <w:rsid w:val="00823A29"/>
    <w:rsid w:val="00840581"/>
    <w:rsid w:val="00865281"/>
    <w:rsid w:val="00865FC4"/>
    <w:rsid w:val="00886A44"/>
    <w:rsid w:val="008903CA"/>
    <w:rsid w:val="00894E2B"/>
    <w:rsid w:val="008955F3"/>
    <w:rsid w:val="0089571C"/>
    <w:rsid w:val="008B33E1"/>
    <w:rsid w:val="008E0ABD"/>
    <w:rsid w:val="008F1C25"/>
    <w:rsid w:val="00903B64"/>
    <w:rsid w:val="00912623"/>
    <w:rsid w:val="00942B1C"/>
    <w:rsid w:val="00947951"/>
    <w:rsid w:val="00952D35"/>
    <w:rsid w:val="009560AB"/>
    <w:rsid w:val="00977E13"/>
    <w:rsid w:val="0099450D"/>
    <w:rsid w:val="00995506"/>
    <w:rsid w:val="009C328F"/>
    <w:rsid w:val="009E1B05"/>
    <w:rsid w:val="009E3B93"/>
    <w:rsid w:val="009F1EEC"/>
    <w:rsid w:val="009F2ECD"/>
    <w:rsid w:val="009F31DA"/>
    <w:rsid w:val="009F59DA"/>
    <w:rsid w:val="00A02989"/>
    <w:rsid w:val="00A0439D"/>
    <w:rsid w:val="00A061C1"/>
    <w:rsid w:val="00A22FB5"/>
    <w:rsid w:val="00A3429A"/>
    <w:rsid w:val="00A40EEC"/>
    <w:rsid w:val="00A730F1"/>
    <w:rsid w:val="00A823E0"/>
    <w:rsid w:val="00A92D3E"/>
    <w:rsid w:val="00AA711A"/>
    <w:rsid w:val="00AB0F2B"/>
    <w:rsid w:val="00AB44A7"/>
    <w:rsid w:val="00AC0EEA"/>
    <w:rsid w:val="00AD6040"/>
    <w:rsid w:val="00AE0DC3"/>
    <w:rsid w:val="00B01262"/>
    <w:rsid w:val="00B01A72"/>
    <w:rsid w:val="00B0579E"/>
    <w:rsid w:val="00B070F0"/>
    <w:rsid w:val="00B07D54"/>
    <w:rsid w:val="00B11FA7"/>
    <w:rsid w:val="00B1208C"/>
    <w:rsid w:val="00B32068"/>
    <w:rsid w:val="00B40410"/>
    <w:rsid w:val="00B47404"/>
    <w:rsid w:val="00B57584"/>
    <w:rsid w:val="00B90CD1"/>
    <w:rsid w:val="00B967E9"/>
    <w:rsid w:val="00BA5138"/>
    <w:rsid w:val="00BB3506"/>
    <w:rsid w:val="00BC1E57"/>
    <w:rsid w:val="00BC729D"/>
    <w:rsid w:val="00BD7DB3"/>
    <w:rsid w:val="00BE2B90"/>
    <w:rsid w:val="00BF355C"/>
    <w:rsid w:val="00C02F57"/>
    <w:rsid w:val="00C30C2E"/>
    <w:rsid w:val="00C4145D"/>
    <w:rsid w:val="00C47703"/>
    <w:rsid w:val="00C60446"/>
    <w:rsid w:val="00C6239E"/>
    <w:rsid w:val="00C71C64"/>
    <w:rsid w:val="00C7386E"/>
    <w:rsid w:val="00C751A1"/>
    <w:rsid w:val="00C86BBA"/>
    <w:rsid w:val="00CA0BDE"/>
    <w:rsid w:val="00CA25E4"/>
    <w:rsid w:val="00CA3CF8"/>
    <w:rsid w:val="00CB2EF4"/>
    <w:rsid w:val="00CB512B"/>
    <w:rsid w:val="00CC1A98"/>
    <w:rsid w:val="00CC29F8"/>
    <w:rsid w:val="00CF451F"/>
    <w:rsid w:val="00D009DD"/>
    <w:rsid w:val="00D02A4E"/>
    <w:rsid w:val="00D06A73"/>
    <w:rsid w:val="00D245F0"/>
    <w:rsid w:val="00D4448E"/>
    <w:rsid w:val="00D67659"/>
    <w:rsid w:val="00D91BC9"/>
    <w:rsid w:val="00D9653A"/>
    <w:rsid w:val="00DA2BED"/>
    <w:rsid w:val="00DB430E"/>
    <w:rsid w:val="00DD2B09"/>
    <w:rsid w:val="00DD5BCE"/>
    <w:rsid w:val="00DE077B"/>
    <w:rsid w:val="00DE3772"/>
    <w:rsid w:val="00DE542A"/>
    <w:rsid w:val="00DF55B0"/>
    <w:rsid w:val="00DF61EB"/>
    <w:rsid w:val="00E1670D"/>
    <w:rsid w:val="00E421A3"/>
    <w:rsid w:val="00E51F0E"/>
    <w:rsid w:val="00E564F9"/>
    <w:rsid w:val="00E650C5"/>
    <w:rsid w:val="00E777DC"/>
    <w:rsid w:val="00E83278"/>
    <w:rsid w:val="00EA58EC"/>
    <w:rsid w:val="00EB481B"/>
    <w:rsid w:val="00ED055A"/>
    <w:rsid w:val="00ED29A5"/>
    <w:rsid w:val="00ED34B5"/>
    <w:rsid w:val="00ED499F"/>
    <w:rsid w:val="00ED7956"/>
    <w:rsid w:val="00EF065E"/>
    <w:rsid w:val="00EF4FDC"/>
    <w:rsid w:val="00F00655"/>
    <w:rsid w:val="00F05DD7"/>
    <w:rsid w:val="00F14DD2"/>
    <w:rsid w:val="00F1762B"/>
    <w:rsid w:val="00F2006F"/>
    <w:rsid w:val="00F2361D"/>
    <w:rsid w:val="00F268A7"/>
    <w:rsid w:val="00F26FD3"/>
    <w:rsid w:val="00F347A5"/>
    <w:rsid w:val="00F4107F"/>
    <w:rsid w:val="00F432F2"/>
    <w:rsid w:val="00F57B58"/>
    <w:rsid w:val="00F70F48"/>
    <w:rsid w:val="00F96AD3"/>
    <w:rsid w:val="00FA2DC8"/>
    <w:rsid w:val="00FC5728"/>
    <w:rsid w:val="00FE1D40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FD837C0-4A34-471A-B179-C7998162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BE2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4BE2"/>
    <w:pPr>
      <w:keepNext/>
      <w:outlineLvl w:val="0"/>
    </w:pPr>
    <w:rPr>
      <w:rFonts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74BE2"/>
    <w:pPr>
      <w:keepNext/>
      <w:outlineLvl w:val="1"/>
    </w:pPr>
    <w:rPr>
      <w:rFonts w:cs="Arial"/>
      <w:b/>
      <w:i/>
      <w:iCs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74BE2"/>
    <w:pPr>
      <w:keepNext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74BE2"/>
    <w:pPr>
      <w:keepNext/>
      <w:outlineLvl w:val="3"/>
    </w:pPr>
    <w:rPr>
      <w:rFonts w:cs="Arial"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74BE2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74BE2"/>
    <w:pPr>
      <w:keepNext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06A73"/>
    <w:rPr>
      <w:rFonts w:ascii="Arial" w:hAnsi="Arial" w:cs="Times New Roman"/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link w:val="Heading2"/>
    <w:uiPriority w:val="99"/>
    <w:semiHidden/>
    <w:locked/>
    <w:rsid w:val="00D06A73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9"/>
    <w:semiHidden/>
    <w:locked/>
    <w:rsid w:val="00D06A73"/>
    <w:rPr>
      <w:rFonts w:ascii="Arial" w:hAnsi="Arial" w:cs="Times New Roman"/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D06A73"/>
    <w:rPr>
      <w:rFonts w:ascii="Cambria" w:eastAsia="宋体" w:hAnsi="Cambria" w:cs="Times New Roman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D06A73"/>
    <w:rPr>
      <w:rFonts w:ascii="Arial" w:hAnsi="Arial" w:cs="Times New Roman"/>
      <w:b/>
      <w:bCs/>
      <w:kern w:val="0"/>
      <w:sz w:val="28"/>
      <w:szCs w:val="28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D06A73"/>
    <w:rPr>
      <w:rFonts w:ascii="Cambria" w:eastAsia="宋体" w:hAnsi="Cambria" w:cs="Times New Roman"/>
      <w:b/>
      <w:bCs/>
      <w:kern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174BE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D06A73"/>
    <w:rPr>
      <w:rFonts w:ascii="Arial" w:hAnsi="Arial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rsid w:val="00174BE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D06A73"/>
    <w:rPr>
      <w:rFonts w:ascii="Arial" w:hAnsi="Arial" w:cs="Times New Roman"/>
      <w:kern w:val="0"/>
      <w:sz w:val="18"/>
      <w:szCs w:val="18"/>
      <w:lang w:eastAsia="en-US"/>
    </w:rPr>
  </w:style>
  <w:style w:type="character" w:styleId="PageNumber">
    <w:name w:val="page number"/>
    <w:uiPriority w:val="99"/>
    <w:rsid w:val="00174BE2"/>
    <w:rPr>
      <w:rFonts w:ascii="Arial" w:hAnsi="Arial" w:cs="Times New Roman"/>
      <w:sz w:val="22"/>
    </w:rPr>
  </w:style>
  <w:style w:type="paragraph" w:customStyle="1" w:styleId="Subject">
    <w:name w:val="Subject"/>
    <w:basedOn w:val="Normal"/>
    <w:uiPriority w:val="99"/>
    <w:rsid w:val="004D21E4"/>
    <w:pPr>
      <w:spacing w:line="240" w:lineRule="exact"/>
    </w:pPr>
    <w:rPr>
      <w:b/>
      <w:bCs/>
      <w:color w:val="000000"/>
      <w:sz w:val="20"/>
      <w:szCs w:val="20"/>
      <w:lang w:val="de-DE" w:eastAsia="de-DE"/>
    </w:rPr>
  </w:style>
  <w:style w:type="character" w:styleId="Hyperlink">
    <w:name w:val="Hyperlink"/>
    <w:uiPriority w:val="99"/>
    <w:rsid w:val="009F31DA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8E0AB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CA0BDE"/>
    <w:rPr>
      <w:rFonts w:ascii="微软雅黑" w:eastAsia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CA0BDE"/>
    <w:rPr>
      <w:rFonts w:ascii="微软雅黑" w:eastAsia="Times New Roman" w:hAnsi="Arial" w:cs="Times New Roman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locked/>
    <w:rsid w:val="000E164D"/>
    <w:pPr>
      <w:tabs>
        <w:tab w:val="right" w:leader="dot" w:pos="9350"/>
      </w:tabs>
    </w:pPr>
    <w:rPr>
      <w:noProof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79608E"/>
    <w:pPr>
      <w:spacing w:after="200" w:line="276" w:lineRule="auto"/>
      <w:ind w:left="720"/>
      <w:contextualSpacing/>
    </w:pPr>
    <w:rPr>
      <w:rFonts w:ascii="Calibri" w:hAnsi="Calibri"/>
      <w:szCs w:val="22"/>
      <w:lang w:eastAsia="zh-CN"/>
    </w:rPr>
  </w:style>
  <w:style w:type="table" w:styleId="TableGrid">
    <w:name w:val="Table Grid"/>
    <w:basedOn w:val="TableNormal"/>
    <w:locked/>
    <w:rsid w:val="00614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A98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zh-CN"/>
    </w:rPr>
  </w:style>
  <w:style w:type="paragraph" w:styleId="TOC2">
    <w:name w:val="toc 2"/>
    <w:basedOn w:val="Normal"/>
    <w:next w:val="Normal"/>
    <w:autoRedefine/>
    <w:uiPriority w:val="39"/>
    <w:locked/>
    <w:rsid w:val="00CC1A9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mework\BAC_T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22EA9-F4CB-4A3B-AF11-F8C1ADD5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BAC_TS_Template.dot</Template>
  <TotalTime>426</TotalTime>
  <Pages>20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Beckhoff 技术文档模板</vt:lpstr>
    </vt:vector>
  </TitlesOfParts>
  <Company>Beckhoff Automation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Beckhoff 技术文档模板</dc:title>
  <dc:subject/>
  <dc:creator>Beckhoff</dc:creator>
  <cp:keywords/>
  <dc:description/>
  <cp:lastModifiedBy>Eric Yang 杨煜敏</cp:lastModifiedBy>
  <cp:revision>24</cp:revision>
  <dcterms:created xsi:type="dcterms:W3CDTF">2012-08-01T05:46:00Z</dcterms:created>
  <dcterms:modified xsi:type="dcterms:W3CDTF">2015-05-06T07:56:00Z</dcterms:modified>
</cp:coreProperties>
</file>